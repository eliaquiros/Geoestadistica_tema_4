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AD84" w14:textId="77777777" w:rsidR="0060081F" w:rsidRDefault="0060081F" w:rsidP="0060081F">
      <w:pPr>
        <w:pStyle w:val="Encabezado"/>
        <w:tabs>
          <w:tab w:val="right" w:pos="4111"/>
          <w:tab w:val="left" w:pos="8504"/>
        </w:tabs>
        <w:ind w:right="140"/>
        <w:jc w:val="center"/>
        <w:rPr>
          <w:rFonts w:ascii="Calibri" w:hAnsi="Calibri"/>
          <w:b/>
          <w:color w:val="244061"/>
          <w:sz w:val="48"/>
          <w:szCs w:val="48"/>
        </w:rPr>
      </w:pPr>
      <w:r w:rsidRPr="00705425">
        <w:rPr>
          <w:rFonts w:ascii="Calibri" w:hAnsi="Calibri"/>
          <w:b/>
          <w:color w:val="244061"/>
          <w:sz w:val="48"/>
          <w:szCs w:val="48"/>
        </w:rPr>
        <w:t>Máster en Tecnologías de la Información Geográfica: SIG y Teledetección</w:t>
      </w:r>
    </w:p>
    <w:p w14:paraId="64A66416" w14:textId="77777777" w:rsidR="0060081F" w:rsidRPr="00705425" w:rsidRDefault="0060081F" w:rsidP="0060081F">
      <w:pPr>
        <w:pStyle w:val="Encabezado"/>
        <w:tabs>
          <w:tab w:val="right" w:pos="4111"/>
          <w:tab w:val="left" w:pos="8504"/>
        </w:tabs>
        <w:ind w:right="140"/>
        <w:jc w:val="center"/>
        <w:rPr>
          <w:rFonts w:ascii="Calibri" w:hAnsi="Calibri"/>
          <w:b/>
          <w:color w:val="244061"/>
          <w:sz w:val="48"/>
          <w:szCs w:val="48"/>
        </w:rPr>
      </w:pPr>
    </w:p>
    <w:p w14:paraId="5E5A969A" w14:textId="77777777" w:rsidR="0060081F" w:rsidRDefault="0060081F" w:rsidP="0060081F">
      <w:pPr>
        <w:pStyle w:val="Encabezado"/>
        <w:tabs>
          <w:tab w:val="right" w:pos="4111"/>
          <w:tab w:val="left" w:pos="8504"/>
        </w:tabs>
        <w:ind w:right="140"/>
        <w:jc w:val="center"/>
        <w:rPr>
          <w:rFonts w:ascii="Calibri" w:hAnsi="Calibri"/>
          <w:b/>
          <w:color w:val="244061"/>
          <w:sz w:val="72"/>
        </w:rPr>
      </w:pPr>
      <w:r>
        <w:rPr>
          <w:rFonts w:ascii="Calibri" w:hAnsi="Calibri"/>
          <w:b/>
          <w:noProof/>
          <w:color w:val="244061"/>
          <w:sz w:val="72"/>
          <w:lang w:val="es-ES"/>
        </w:rPr>
        <w:drawing>
          <wp:inline distT="0" distB="0" distL="0" distR="0" wp14:anchorId="09729B6D" wp14:editId="0CC16185">
            <wp:extent cx="3962400" cy="4400550"/>
            <wp:effectExtent l="19050" t="0" r="0" b="0"/>
            <wp:docPr id="102" name="5 Imagen" descr="P4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5 Imagen" descr="P4#yIS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8064" w14:textId="77777777" w:rsidR="0060081F" w:rsidRDefault="0060081F" w:rsidP="0060081F">
      <w:pPr>
        <w:pStyle w:val="Encabezado"/>
        <w:tabs>
          <w:tab w:val="clear" w:pos="8504"/>
          <w:tab w:val="right" w:pos="4111"/>
        </w:tabs>
        <w:ind w:right="4109"/>
        <w:jc w:val="center"/>
        <w:rPr>
          <w:rFonts w:ascii="Calibri" w:hAnsi="Calibri"/>
          <w:b/>
          <w:sz w:val="72"/>
        </w:rPr>
      </w:pPr>
    </w:p>
    <w:p w14:paraId="2F5A4C21" w14:textId="77777777" w:rsidR="0060081F" w:rsidRPr="0060081F" w:rsidRDefault="0060081F" w:rsidP="0060081F">
      <w:pPr>
        <w:pStyle w:val="Encabezado"/>
        <w:tabs>
          <w:tab w:val="right" w:pos="4111"/>
          <w:tab w:val="left" w:pos="8504"/>
        </w:tabs>
        <w:ind w:right="140"/>
        <w:jc w:val="center"/>
        <w:rPr>
          <w:rFonts w:ascii="Calibri" w:hAnsi="Calibri"/>
          <w:b/>
          <w:color w:val="244061"/>
          <w:sz w:val="32"/>
          <w:szCs w:val="32"/>
        </w:rPr>
      </w:pPr>
      <w:r w:rsidRPr="0060081F">
        <w:rPr>
          <w:rFonts w:ascii="Calibri" w:hAnsi="Calibri"/>
          <w:b/>
          <w:color w:val="244061"/>
          <w:sz w:val="32"/>
          <w:szCs w:val="32"/>
        </w:rPr>
        <w:t>Geoestadística y calidad de la información</w:t>
      </w:r>
    </w:p>
    <w:p w14:paraId="362752A0" w14:textId="77777777" w:rsidR="0060081F" w:rsidRPr="0060081F" w:rsidRDefault="0060081F" w:rsidP="0060081F">
      <w:pPr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</w:pPr>
    </w:p>
    <w:p w14:paraId="1D99864A" w14:textId="77777777" w:rsidR="0060081F" w:rsidRPr="0060081F" w:rsidRDefault="0060081F" w:rsidP="0060081F">
      <w:pPr>
        <w:jc w:val="center"/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</w:pPr>
      <w:r w:rsidRPr="0060081F"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  <w:t xml:space="preserve">Práctica </w:t>
      </w:r>
      <w:r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  <w:t>t</w:t>
      </w:r>
      <w:r w:rsidRPr="0060081F"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  <w:t xml:space="preserve">ema </w:t>
      </w:r>
      <w:r w:rsidR="00F42B30"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  <w:t>4</w:t>
      </w:r>
      <w:r w:rsidRPr="0060081F"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  <w:t>.</w:t>
      </w:r>
      <w:r w:rsidRPr="0060081F">
        <w:rPr>
          <w:sz w:val="12"/>
          <w:szCs w:val="12"/>
        </w:rPr>
        <w:t xml:space="preserve"> </w:t>
      </w:r>
      <w:r w:rsidR="00F42B30" w:rsidRPr="00F42B30">
        <w:rPr>
          <w:rFonts w:ascii="Candara" w:hAnsi="Candara" w:cs="Arial"/>
          <w:b/>
          <w:noProof/>
          <w:color w:val="31849B"/>
          <w:sz w:val="36"/>
          <w:szCs w:val="36"/>
          <w:lang w:val="es-ES"/>
        </w:rPr>
        <w:t>Aplicaciones estadísticas a modelos vectoriales</w:t>
      </w:r>
    </w:p>
    <w:p w14:paraId="25C18745" w14:textId="77777777" w:rsidR="00DF3D8F" w:rsidRDefault="00DF3D8F"/>
    <w:p w14:paraId="0C6F395D" w14:textId="77777777" w:rsidR="0060081F" w:rsidRPr="0060081F" w:rsidRDefault="0060081F">
      <w:pPr>
        <w:rPr>
          <w:rFonts w:ascii="Bookman Old Style" w:hAnsi="Bookman Old Style"/>
          <w:sz w:val="32"/>
          <w:szCs w:val="32"/>
        </w:rPr>
      </w:pPr>
    </w:p>
    <w:p w14:paraId="21F8495A" w14:textId="77777777" w:rsidR="0060081F" w:rsidRDefault="00FC2DB3" w:rsidP="00FC2DB3">
      <w:pPr>
        <w:rPr>
          <w:rFonts w:ascii="Bookman Old Style" w:hAnsi="Bookman Old Style"/>
          <w:b/>
        </w:rPr>
      </w:pPr>
      <w:r>
        <w:rPr>
          <w:rFonts w:ascii="Bookman Old Style" w:hAnsi="Bookman Old Style"/>
          <w:sz w:val="32"/>
          <w:szCs w:val="32"/>
        </w:rPr>
        <w:t xml:space="preserve">            </w:t>
      </w:r>
      <w:r w:rsidR="0060081F" w:rsidRPr="0060081F">
        <w:rPr>
          <w:rFonts w:ascii="Bookman Old Style" w:hAnsi="Bookman Old Style"/>
          <w:sz w:val="32"/>
          <w:szCs w:val="32"/>
        </w:rPr>
        <w:t>Nombre Estudiante:</w:t>
      </w:r>
      <w:r w:rsidR="0060081F">
        <w:rPr>
          <w:rFonts w:ascii="Bookman Old Style" w:hAnsi="Bookman Old Style"/>
          <w:sz w:val="32"/>
          <w:szCs w:val="32"/>
        </w:rPr>
        <w:t xml:space="preserve"> </w:t>
      </w:r>
      <w:sdt>
        <w:sdtPr>
          <w:rPr>
            <w:rFonts w:ascii="Bookman Old Style" w:hAnsi="Bookman Old Style"/>
            <w:b/>
          </w:rPr>
          <w:id w:val="1024289158"/>
          <w:placeholder>
            <w:docPart w:val="AA2F71607F59454ABCF3C7AE91E19795"/>
          </w:placeholder>
          <w:showingPlcHdr/>
        </w:sdtPr>
        <w:sdtEndPr/>
        <w:sdtContent>
          <w:r w:rsidR="00A15839" w:rsidRPr="005C7168">
            <w:rPr>
              <w:rStyle w:val="Textodelmarcadordeposicin"/>
            </w:rPr>
            <w:t>Haga clic aquí para escribir texto.</w:t>
          </w:r>
        </w:sdtContent>
      </w:sdt>
    </w:p>
    <w:p w14:paraId="4D22CDBF" w14:textId="77777777" w:rsidR="006C3202" w:rsidRDefault="006C3202">
      <w:pPr>
        <w:rPr>
          <w:rFonts w:ascii="Bookman Old Style" w:hAnsi="Bookman Old Style"/>
          <w:b/>
        </w:rPr>
      </w:pPr>
    </w:p>
    <w:p w14:paraId="4B3C003D" w14:textId="77777777" w:rsidR="00114C43" w:rsidRPr="00114C43" w:rsidRDefault="00114C43" w:rsidP="00114C43">
      <w:pPr>
        <w:rPr>
          <w:rFonts w:ascii="Bookman Old Style" w:hAnsi="Bookman Old Style"/>
          <w:sz w:val="28"/>
          <w:szCs w:val="28"/>
        </w:rPr>
      </w:pPr>
      <w:r w:rsidRPr="00114C43">
        <w:rPr>
          <w:rFonts w:ascii="Bookman Old Style" w:hAnsi="Bookman Old Style"/>
          <w:sz w:val="28"/>
          <w:szCs w:val="28"/>
        </w:rPr>
        <w:t xml:space="preserve">           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114C43">
        <w:rPr>
          <w:rFonts w:ascii="Bookman Old Style" w:hAnsi="Bookman Old Style"/>
          <w:sz w:val="28"/>
          <w:szCs w:val="28"/>
        </w:rPr>
        <w:t xml:space="preserve"> Fecha: </w:t>
      </w:r>
      <w:sdt>
        <w:sdtPr>
          <w:rPr>
            <w:rFonts w:ascii="Bookman Old Style" w:hAnsi="Bookman Old Style"/>
            <w:sz w:val="28"/>
            <w:szCs w:val="28"/>
          </w:rPr>
          <w:id w:val="-921253220"/>
          <w:placeholder>
            <w:docPart w:val="A7D2ACD42DBF4312B3B75F31E9AEFAC2"/>
          </w:placeholder>
          <w:showingPlcHdr/>
          <w:date w:fullDate="2023-02-11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A15839" w:rsidRPr="00A15839">
            <w:rPr>
              <w:rStyle w:val="Textodelmarcadordeposicin"/>
              <w:rFonts w:eastAsiaTheme="minorHAnsi"/>
            </w:rPr>
            <w:t>Haga clic aquí o pulse para escribir una fecha.</w:t>
          </w:r>
        </w:sdtContent>
      </w:sdt>
    </w:p>
    <w:p w14:paraId="57E1F48F" w14:textId="77777777" w:rsidR="006C3202" w:rsidRDefault="006C3202">
      <w:pPr>
        <w:rPr>
          <w:rFonts w:ascii="Bookman Old Style" w:hAnsi="Bookman Old Style"/>
          <w:b/>
        </w:rPr>
      </w:pPr>
    </w:p>
    <w:p w14:paraId="126FE7F8" w14:textId="77777777" w:rsidR="006C3202" w:rsidRDefault="006C3202">
      <w:pPr>
        <w:rPr>
          <w:rFonts w:ascii="Bookman Old Style" w:hAnsi="Bookman Old Style"/>
          <w:b/>
        </w:rPr>
      </w:pPr>
    </w:p>
    <w:p w14:paraId="6A22DCA6" w14:textId="77777777" w:rsidR="006C3202" w:rsidRDefault="006C3202">
      <w:pPr>
        <w:rPr>
          <w:rFonts w:ascii="Bookman Old Style" w:hAnsi="Bookman Old Style"/>
          <w:b/>
        </w:rPr>
      </w:pPr>
    </w:p>
    <w:p w14:paraId="5677B80D" w14:textId="77777777" w:rsidR="006C3202" w:rsidRDefault="006C3202">
      <w:pPr>
        <w:rPr>
          <w:rFonts w:ascii="Bookman Old Style" w:hAnsi="Bookman Old Style"/>
          <w:b/>
        </w:rPr>
      </w:pPr>
    </w:p>
    <w:p w14:paraId="49DCAC34" w14:textId="77777777" w:rsidR="006C3202" w:rsidRDefault="006C3202">
      <w:pPr>
        <w:rPr>
          <w:rFonts w:ascii="Bookman Old Style" w:hAnsi="Bookman Old Style"/>
          <w:b/>
        </w:rPr>
      </w:pPr>
    </w:p>
    <w:p w14:paraId="31C72CCB" w14:textId="77777777" w:rsidR="006C3202" w:rsidRDefault="006C3202">
      <w:pPr>
        <w:rPr>
          <w:rFonts w:ascii="Bookman Old Style" w:hAnsi="Bookman Old Style"/>
          <w:b/>
        </w:rPr>
      </w:pPr>
    </w:p>
    <w:p w14:paraId="410E42C9" w14:textId="77777777" w:rsidR="006C3202" w:rsidRDefault="006C3202">
      <w:pPr>
        <w:rPr>
          <w:rFonts w:ascii="Bookman Old Style" w:hAnsi="Bookman Old Style"/>
          <w:b/>
        </w:rPr>
      </w:pPr>
    </w:p>
    <w:p w14:paraId="5B24E718" w14:textId="77777777" w:rsidR="00511166" w:rsidRPr="00511166" w:rsidRDefault="001D4A09" w:rsidP="00511166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Variables</w:t>
      </w:r>
      <w:r w:rsidR="00511166" w:rsidRPr="00511166">
        <w:rPr>
          <w:rFonts w:ascii="Bookman Old Style" w:hAnsi="Bookman Old Style"/>
          <w:color w:val="auto"/>
        </w:rPr>
        <w:t xml:space="preserve"> empleadas</w:t>
      </w:r>
    </w:p>
    <w:p w14:paraId="31C267E6" w14:textId="77777777" w:rsidR="00511166" w:rsidRPr="00511166" w:rsidRDefault="00511166" w:rsidP="00511166"/>
    <w:p w14:paraId="0A18B6C7" w14:textId="77777777" w:rsidR="00CA6F03" w:rsidRDefault="00E24FEF" w:rsidP="00D31D2C">
      <w:pPr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En esta práctica las </w:t>
      </w:r>
      <w:r w:rsidR="001D4A09">
        <w:rPr>
          <w:rFonts w:ascii="Bookman Old Style" w:hAnsi="Bookman Old Style"/>
          <w:bCs/>
        </w:rPr>
        <w:t>variables</w:t>
      </w:r>
      <w:r>
        <w:rPr>
          <w:rFonts w:ascii="Bookman Old Style" w:hAnsi="Bookman Old Style"/>
          <w:bCs/>
        </w:rPr>
        <w:t xml:space="preserve"> empleadas para l</w:t>
      </w:r>
      <w:r w:rsidR="00D13115">
        <w:rPr>
          <w:rFonts w:ascii="Bookman Old Style" w:hAnsi="Bookman Old Style"/>
          <w:bCs/>
        </w:rPr>
        <w:t xml:space="preserve">as </w:t>
      </w:r>
      <w:r w:rsidR="001D4A09">
        <w:rPr>
          <w:rFonts w:ascii="Bookman Old Style" w:hAnsi="Bookman Old Style"/>
          <w:bCs/>
        </w:rPr>
        <w:t>aplicaciones estadísticas</w:t>
      </w:r>
      <w:r w:rsidR="00D13115">
        <w:rPr>
          <w:rFonts w:ascii="Bookman Old Style" w:hAnsi="Bookman Old Style"/>
          <w:bCs/>
        </w:rPr>
        <w:t xml:space="preserve"> han sido las siguientes:</w:t>
      </w:r>
    </w:p>
    <w:p w14:paraId="7128AA0F" w14:textId="77777777" w:rsidR="001D4A09" w:rsidRDefault="001D4A09" w:rsidP="00D31D2C">
      <w:pPr>
        <w:jc w:val="both"/>
        <w:rPr>
          <w:rFonts w:ascii="Bookman Old Style" w:hAnsi="Bookman Old Style"/>
          <w:bCs/>
        </w:rPr>
      </w:pPr>
    </w:p>
    <w:p w14:paraId="40110360" w14:textId="77777777" w:rsidR="001D4A09" w:rsidRDefault="001D4A09" w:rsidP="00D31D2C">
      <w:pPr>
        <w:jc w:val="both"/>
        <w:rPr>
          <w:rFonts w:ascii="Bookman Old Style" w:hAnsi="Bookman Old Style"/>
          <w:bCs/>
        </w:rPr>
      </w:pPr>
    </w:p>
    <w:p w14:paraId="67BB5283" w14:textId="77777777" w:rsidR="001D4A09" w:rsidRPr="00C554A8" w:rsidRDefault="001D4A09" w:rsidP="001D4A09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1: </w:t>
      </w:r>
      <w:r w:rsidR="003F7B06">
        <w:rPr>
          <w:rFonts w:ascii="Bookman Old Style" w:hAnsi="Bookman Old Style"/>
          <w:iCs/>
          <w:sz w:val="18"/>
          <w:szCs w:val="18"/>
        </w:rPr>
        <w:t>Variables</w:t>
      </w:r>
      <w:r>
        <w:rPr>
          <w:rFonts w:ascii="Bookman Old Style" w:hAnsi="Bookman Old Style"/>
          <w:iCs/>
          <w:sz w:val="18"/>
          <w:szCs w:val="18"/>
        </w:rPr>
        <w:t xml:space="preserve"> </w:t>
      </w:r>
      <w:r w:rsidR="003F7B06">
        <w:rPr>
          <w:rFonts w:ascii="Bookman Old Style" w:hAnsi="Bookman Old Style"/>
          <w:iCs/>
          <w:sz w:val="18"/>
          <w:szCs w:val="18"/>
        </w:rPr>
        <w:t>empleadas</w:t>
      </w:r>
      <w:r>
        <w:rPr>
          <w:rFonts w:ascii="Bookman Old Style" w:hAnsi="Bookman Old Style"/>
          <w:iCs/>
          <w:sz w:val="18"/>
          <w:szCs w:val="18"/>
        </w:rPr>
        <w:t xml:space="preserve"> en la práctica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6"/>
        <w:gridCol w:w="3644"/>
      </w:tblGrid>
      <w:tr w:rsidR="001D4A09" w14:paraId="154CD2EF" w14:textId="77777777" w:rsidTr="00BE2397">
        <w:tc>
          <w:tcPr>
            <w:tcW w:w="3136" w:type="dxa"/>
          </w:tcPr>
          <w:p w14:paraId="18596739" w14:textId="77777777" w:rsidR="001D4A09" w:rsidRPr="00C554A8" w:rsidRDefault="003F7B06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</w:t>
            </w:r>
          </w:p>
        </w:tc>
        <w:tc>
          <w:tcPr>
            <w:tcW w:w="3644" w:type="dxa"/>
          </w:tcPr>
          <w:p w14:paraId="38D9C44F" w14:textId="77777777" w:rsidR="001D4A09" w:rsidRDefault="003F7B06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Características/Descripción</w:t>
            </w:r>
          </w:p>
        </w:tc>
      </w:tr>
      <w:tr w:rsidR="001D4A09" w14:paraId="21E9E2A6" w14:textId="77777777" w:rsidTr="00BE2397">
        <w:tc>
          <w:tcPr>
            <w:tcW w:w="3136" w:type="dxa"/>
          </w:tcPr>
          <w:p w14:paraId="3F44D232" w14:textId="77777777" w:rsidR="001D4A09" w:rsidRPr="00C554A8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926696217"/>
                <w:placeholder>
                  <w:docPart w:val="003F49BE277A4F74A600497E1FBA9D9B"/>
                </w:placeholder>
                <w:showingPlcHdr/>
              </w:sdtPr>
              <w:sdtEndPr/>
              <w:sdtContent>
                <w:r w:rsidR="001D4A0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644" w:type="dxa"/>
          </w:tcPr>
          <w:p w14:paraId="4E40AAEB" w14:textId="77777777" w:rsidR="001D4A09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991014609"/>
                <w:placeholder>
                  <w:docPart w:val="3AF7DC4AB0194B488FE4830CED8A9877"/>
                </w:placeholder>
                <w:showingPlcHdr/>
              </w:sdtPr>
              <w:sdtEndPr/>
              <w:sdtContent>
                <w:r w:rsidR="001D4A0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1D4A09" w14:paraId="71AB156C" w14:textId="77777777" w:rsidTr="00BE2397">
        <w:tc>
          <w:tcPr>
            <w:tcW w:w="3136" w:type="dxa"/>
          </w:tcPr>
          <w:p w14:paraId="24A8B5A6" w14:textId="77777777" w:rsidR="001D4A09" w:rsidRPr="00C554A8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918281419"/>
                <w:placeholder>
                  <w:docPart w:val="7DBDAE16E05E4E2EAF0C4019806BDAD0"/>
                </w:placeholder>
                <w:showingPlcHdr/>
              </w:sdtPr>
              <w:sdtEndPr/>
              <w:sdtContent>
                <w:r w:rsidR="001D4A0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644" w:type="dxa"/>
          </w:tcPr>
          <w:p w14:paraId="774D75BF" w14:textId="77777777" w:rsidR="001D4A09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758869728"/>
                <w:placeholder>
                  <w:docPart w:val="CBEAA05D2AD140C990967FE760A972A4"/>
                </w:placeholder>
                <w:showingPlcHdr/>
              </w:sdtPr>
              <w:sdtEndPr/>
              <w:sdtContent>
                <w:r w:rsidR="001D4A0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1D4A09" w14:paraId="2194DBFE" w14:textId="77777777" w:rsidTr="00BE2397">
        <w:tc>
          <w:tcPr>
            <w:tcW w:w="3136" w:type="dxa"/>
          </w:tcPr>
          <w:p w14:paraId="4B61C5F2" w14:textId="77777777" w:rsidR="001D4A09" w:rsidRPr="00C554A8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308542209"/>
                <w:placeholder>
                  <w:docPart w:val="5328E3FF0133477CBB5B0E383BC1D5C4"/>
                </w:placeholder>
                <w:showingPlcHdr/>
              </w:sdtPr>
              <w:sdtEndPr/>
              <w:sdtContent>
                <w:r w:rsidR="001D4A0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644" w:type="dxa"/>
          </w:tcPr>
          <w:p w14:paraId="00F3BC8B" w14:textId="77777777" w:rsidR="001D4A09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172921738"/>
                <w:placeholder>
                  <w:docPart w:val="1AAE48ABC7B8486F93F6FD0AA298D155"/>
                </w:placeholder>
                <w:showingPlcHdr/>
              </w:sdtPr>
              <w:sdtEndPr/>
              <w:sdtContent>
                <w:r w:rsidR="001D4A0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1D4A09" w14:paraId="0889A946" w14:textId="77777777" w:rsidTr="00BE2397">
        <w:tc>
          <w:tcPr>
            <w:tcW w:w="3136" w:type="dxa"/>
          </w:tcPr>
          <w:p w14:paraId="66C85B4A" w14:textId="77777777" w:rsidR="001D4A09" w:rsidRPr="00C554A8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301380646"/>
                <w:placeholder>
                  <w:docPart w:val="CAE66E06B8114697BD4CA0B9EAA3138B"/>
                </w:placeholder>
                <w:showingPlcHdr/>
              </w:sdtPr>
              <w:sdtEndPr/>
              <w:sdtContent>
                <w:r w:rsidR="001D4A0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  <w:r w:rsidR="001D4A09" w:rsidRPr="00C554A8">
              <w:rPr>
                <w:rFonts w:ascii="Bookman Old Style" w:hAnsi="Bookman Old Style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644" w:type="dxa"/>
          </w:tcPr>
          <w:p w14:paraId="2F631E2E" w14:textId="77777777" w:rsidR="001D4A09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785271947"/>
                <w:placeholder>
                  <w:docPart w:val="6E758AEF7DA744EA8D328F150325D3D2"/>
                </w:placeholder>
                <w:showingPlcHdr/>
              </w:sdtPr>
              <w:sdtEndPr/>
              <w:sdtContent>
                <w:r w:rsidR="001D4A0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3F7B06" w14:paraId="156A5722" w14:textId="77777777" w:rsidTr="00BE2397">
        <w:tc>
          <w:tcPr>
            <w:tcW w:w="3136" w:type="dxa"/>
          </w:tcPr>
          <w:p w14:paraId="242F9EC0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761868469"/>
                <w:placeholder>
                  <w:docPart w:val="88947484827C427DA7A17F25D903F42C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644" w:type="dxa"/>
          </w:tcPr>
          <w:p w14:paraId="51E9E7B1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342306780"/>
                <w:placeholder>
                  <w:docPart w:val="E07060B9E2CF4F3894F1EA6C8650CDBA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3F7B06" w14:paraId="7A52F3BE" w14:textId="77777777" w:rsidTr="00BE2397">
        <w:tc>
          <w:tcPr>
            <w:tcW w:w="3136" w:type="dxa"/>
          </w:tcPr>
          <w:p w14:paraId="2B9D610F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2012475565"/>
                <w:placeholder>
                  <w:docPart w:val="56938E6C2FDB41EC90BB3DAC150564EA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644" w:type="dxa"/>
          </w:tcPr>
          <w:p w14:paraId="4FA14EA5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785731636"/>
                <w:placeholder>
                  <w:docPart w:val="252AA948169341548ECAE25E8FF10797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3F7B06" w14:paraId="46F09758" w14:textId="77777777" w:rsidTr="00BE2397">
        <w:tc>
          <w:tcPr>
            <w:tcW w:w="3136" w:type="dxa"/>
          </w:tcPr>
          <w:p w14:paraId="5B5DBE20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692833638"/>
                <w:placeholder>
                  <w:docPart w:val="C865D85E3C1F4AC49A8D1CC962F9AAE8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644" w:type="dxa"/>
          </w:tcPr>
          <w:p w14:paraId="3653C670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86988769"/>
                <w:placeholder>
                  <w:docPart w:val="567C6E6C6C03475C8100F6880DE8C6F3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3F7B06" w14:paraId="492F08B0" w14:textId="77777777" w:rsidTr="00BE2397">
        <w:tc>
          <w:tcPr>
            <w:tcW w:w="3136" w:type="dxa"/>
          </w:tcPr>
          <w:p w14:paraId="16EAF0F3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2145726047"/>
                <w:placeholder>
                  <w:docPart w:val="18518BC30E3A40C38697D37F1DD07320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644" w:type="dxa"/>
          </w:tcPr>
          <w:p w14:paraId="4E2A55EB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246996047"/>
                <w:placeholder>
                  <w:docPart w:val="C737232CADC84A3CAF0CAE3E0401CCC5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3F7B06" w14:paraId="7942237B" w14:textId="77777777" w:rsidTr="00BE2397">
        <w:tc>
          <w:tcPr>
            <w:tcW w:w="3136" w:type="dxa"/>
          </w:tcPr>
          <w:p w14:paraId="2C6D2C7E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672225227"/>
                <w:placeholder>
                  <w:docPart w:val="93213930E40D45CB9D136D495D5C126B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644" w:type="dxa"/>
          </w:tcPr>
          <w:p w14:paraId="7350AE78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70647034"/>
                <w:placeholder>
                  <w:docPart w:val="4DB6E1684C904F5C9A55C30097EA8B16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3F7B06" w14:paraId="10969DCE" w14:textId="77777777" w:rsidTr="00BE2397">
        <w:tc>
          <w:tcPr>
            <w:tcW w:w="3136" w:type="dxa"/>
          </w:tcPr>
          <w:p w14:paraId="7958297B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424340338"/>
                <w:placeholder>
                  <w:docPart w:val="D4647D77D96E4C8E9A7CD057335F2E75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644" w:type="dxa"/>
          </w:tcPr>
          <w:p w14:paraId="463C4101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316426881"/>
                <w:placeholder>
                  <w:docPart w:val="9D448E0CE8244DA098D8E9621C8107D0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3F7B06" w14:paraId="702D6F4F" w14:textId="77777777" w:rsidTr="00BE2397">
        <w:tc>
          <w:tcPr>
            <w:tcW w:w="3136" w:type="dxa"/>
          </w:tcPr>
          <w:p w14:paraId="7D30A486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570873316"/>
                <w:placeholder>
                  <w:docPart w:val="D5E8100C446A43C09E4A4AA3C7C2438C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644" w:type="dxa"/>
          </w:tcPr>
          <w:p w14:paraId="4E24ADD4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689974538"/>
                <w:placeholder>
                  <w:docPart w:val="54F26DE15F5A4754B67B6DD0C84CCF95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1A142CFA" w14:textId="77777777" w:rsidR="001D4A09" w:rsidRDefault="001D4A09" w:rsidP="00D31D2C">
      <w:pPr>
        <w:jc w:val="both"/>
        <w:rPr>
          <w:rFonts w:ascii="Bookman Old Style" w:hAnsi="Bookman Old Style"/>
          <w:bCs/>
        </w:rPr>
      </w:pPr>
    </w:p>
    <w:p w14:paraId="130E2F4A" w14:textId="77777777" w:rsidR="001D4A09" w:rsidRDefault="001D4A09" w:rsidP="00D31D2C">
      <w:pPr>
        <w:jc w:val="both"/>
        <w:rPr>
          <w:rFonts w:ascii="Bookman Old Style" w:hAnsi="Bookman Old Style"/>
          <w:bCs/>
        </w:rPr>
      </w:pPr>
    </w:p>
    <w:p w14:paraId="2238F3C4" w14:textId="77777777" w:rsidR="00C77579" w:rsidRDefault="00C77579" w:rsidP="00D31D2C">
      <w:pPr>
        <w:jc w:val="both"/>
        <w:rPr>
          <w:rFonts w:ascii="Bookman Old Style" w:hAnsi="Bookman Old Style"/>
          <w:bCs/>
        </w:rPr>
      </w:pPr>
    </w:p>
    <w:sdt>
      <w:sdtPr>
        <w:rPr>
          <w:rFonts w:ascii="Bookman Old Style" w:hAnsi="Bookman Old Style"/>
          <w:bCs/>
        </w:rPr>
        <w:id w:val="-2125686842"/>
        <w:showingPlcHdr/>
        <w:picture/>
      </w:sdtPr>
      <w:sdtEndPr/>
      <w:sdtContent>
        <w:p w14:paraId="7DEC5D6C" w14:textId="77777777" w:rsidR="00C77579" w:rsidRDefault="00A15839" w:rsidP="00C77579">
          <w:pPr>
            <w:jc w:val="center"/>
            <w:rPr>
              <w:rFonts w:ascii="Bookman Old Style" w:hAnsi="Bookman Old Style"/>
              <w:bCs/>
            </w:rPr>
          </w:pPr>
          <w:r>
            <w:rPr>
              <w:rFonts w:ascii="Bookman Old Style" w:hAnsi="Bookman Old Style"/>
              <w:bCs/>
              <w:noProof/>
            </w:rPr>
            <w:drawing>
              <wp:inline distT="0" distB="0" distL="0" distR="0" wp14:anchorId="71C6D247" wp14:editId="737DD903">
                <wp:extent cx="2000250" cy="2000250"/>
                <wp:effectExtent l="0" t="0" r="0" b="0"/>
                <wp:docPr id="71" name="Imagen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3375" cy="201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FC8F36A" w14:textId="77777777" w:rsidR="00C77579" w:rsidRPr="00D31D2C" w:rsidRDefault="00C77579" w:rsidP="00C77579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1: </w:t>
      </w:r>
      <w:r w:rsidR="003F7B06">
        <w:rPr>
          <w:rFonts w:ascii="Bookman Old Style" w:hAnsi="Bookman Old Style"/>
          <w:iCs/>
          <w:sz w:val="18"/>
          <w:szCs w:val="18"/>
        </w:rPr>
        <w:t>Datos de partida de la práctica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0B2F1B07" w14:textId="77777777" w:rsidR="00D31D2C" w:rsidRDefault="00D31D2C" w:rsidP="008755B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292C9637" w14:textId="77777777" w:rsidR="00D31D2C" w:rsidRDefault="003F7B06" w:rsidP="00511166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3F7B06">
        <w:rPr>
          <w:rFonts w:ascii="Bookman Old Style" w:hAnsi="Bookman Old Style"/>
          <w:color w:val="auto"/>
        </w:rPr>
        <w:t xml:space="preserve">Índice de Moran </w:t>
      </w:r>
    </w:p>
    <w:p w14:paraId="2E8B7813" w14:textId="77777777" w:rsidR="00C554A8" w:rsidRPr="00C554A8" w:rsidRDefault="00C554A8" w:rsidP="00C554A8"/>
    <w:p w14:paraId="378A3E4E" w14:textId="77777777" w:rsidR="00D31D2C" w:rsidRDefault="00511166" w:rsidP="008755BC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 xml:space="preserve">En </w:t>
      </w:r>
      <w:r w:rsidR="003F7B06">
        <w:rPr>
          <w:rFonts w:ascii="Bookman Old Style" w:hAnsi="Bookman Old Style"/>
          <w:iCs/>
          <w:sz w:val="24"/>
          <w:szCs w:val="24"/>
        </w:rPr>
        <w:t>el índice de Moran</w:t>
      </w:r>
      <w:r w:rsidR="00812CAC">
        <w:rPr>
          <w:rFonts w:ascii="Bookman Old Style" w:hAnsi="Bookman Old Style"/>
          <w:iCs/>
          <w:sz w:val="24"/>
          <w:szCs w:val="24"/>
        </w:rPr>
        <w:t>,</w:t>
      </w:r>
      <w:r>
        <w:rPr>
          <w:rFonts w:ascii="Bookman Old Style" w:hAnsi="Bookman Old Style"/>
          <w:iCs/>
          <w:sz w:val="24"/>
          <w:szCs w:val="24"/>
        </w:rPr>
        <w:t xml:space="preserve"> se ha</w:t>
      </w:r>
      <w:r w:rsidR="00C554A8">
        <w:rPr>
          <w:rFonts w:ascii="Bookman Old Style" w:hAnsi="Bookman Old Style"/>
          <w:iCs/>
          <w:sz w:val="24"/>
          <w:szCs w:val="24"/>
        </w:rPr>
        <w:t xml:space="preserve"> configurado el cálculo de la siguiente manera:</w:t>
      </w:r>
    </w:p>
    <w:p w14:paraId="4D85022A" w14:textId="77777777" w:rsidR="00C554A8" w:rsidRDefault="00C554A8" w:rsidP="008755B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02B0D835" w14:textId="77777777" w:rsidR="00C554A8" w:rsidRPr="00C554A8" w:rsidRDefault="00C554A8" w:rsidP="008755BC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 w:rsidR="003F7B06">
        <w:rPr>
          <w:rFonts w:ascii="Bookman Old Style" w:hAnsi="Bookman Old Style"/>
          <w:iCs/>
          <w:sz w:val="18"/>
          <w:szCs w:val="18"/>
        </w:rPr>
        <w:t>2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 w:rsidR="00BE2397">
        <w:rPr>
          <w:rFonts w:ascii="Bookman Old Style" w:hAnsi="Bookman Old Style"/>
          <w:iCs/>
          <w:sz w:val="18"/>
          <w:szCs w:val="18"/>
        </w:rPr>
        <w:t>P</w:t>
      </w:r>
      <w:r w:rsidRPr="00C554A8">
        <w:rPr>
          <w:rFonts w:ascii="Bookman Old Style" w:hAnsi="Bookman Old Style"/>
          <w:iCs/>
          <w:sz w:val="18"/>
          <w:szCs w:val="18"/>
        </w:rPr>
        <w:t>arámetros de cálculo de la interpolación IDW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54A8" w14:paraId="701B636F" w14:textId="77777777" w:rsidTr="00C554A8">
        <w:tc>
          <w:tcPr>
            <w:tcW w:w="4247" w:type="dxa"/>
          </w:tcPr>
          <w:p w14:paraId="55631FA7" w14:textId="77777777" w:rsidR="00C554A8" w:rsidRPr="00C554A8" w:rsidRDefault="003F7B06" w:rsidP="008755B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estudiada</w:t>
            </w:r>
          </w:p>
        </w:tc>
        <w:tc>
          <w:tcPr>
            <w:tcW w:w="4247" w:type="dxa"/>
          </w:tcPr>
          <w:p w14:paraId="56C21E90" w14:textId="77777777" w:rsidR="00C554A8" w:rsidRDefault="000022F5" w:rsidP="008755BC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559588429"/>
                <w:placeholder>
                  <w:docPart w:val="B1DC2F3E531C43E5A226DE11E0FD31A4"/>
                </w:placeholder>
                <w:showingPlcHdr/>
              </w:sdtPr>
              <w:sdtEndPr/>
              <w:sdtContent>
                <w:r w:rsidR="00A1583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554A8" w14:paraId="316F0178" w14:textId="77777777" w:rsidTr="00C554A8">
        <w:tc>
          <w:tcPr>
            <w:tcW w:w="4247" w:type="dxa"/>
          </w:tcPr>
          <w:p w14:paraId="65C29375" w14:textId="77777777" w:rsidR="00C554A8" w:rsidRPr="00C554A8" w:rsidRDefault="003F7B06" w:rsidP="00C554A8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Conceptualización de la relación</w:t>
            </w:r>
          </w:p>
        </w:tc>
        <w:tc>
          <w:tcPr>
            <w:tcW w:w="4247" w:type="dxa"/>
          </w:tcPr>
          <w:p w14:paraId="749FCC56" w14:textId="77777777" w:rsidR="00C554A8" w:rsidRDefault="000022F5" w:rsidP="00C554A8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510268318"/>
                <w:placeholder>
                  <w:docPart w:val="0743BF511C1A4162B0BC452765806505"/>
                </w:placeholder>
                <w:showingPlcHdr/>
              </w:sdtPr>
              <w:sdtEndPr/>
              <w:sdtContent>
                <w:r w:rsidR="00A1583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554A8" w14:paraId="1D789216" w14:textId="77777777" w:rsidTr="00C554A8">
        <w:tc>
          <w:tcPr>
            <w:tcW w:w="4247" w:type="dxa"/>
          </w:tcPr>
          <w:p w14:paraId="0A9826BF" w14:textId="77777777" w:rsidR="00C554A8" w:rsidRPr="00C554A8" w:rsidRDefault="003F7B06" w:rsidP="00C554A8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Tipo de distancia/relación</w:t>
            </w:r>
          </w:p>
        </w:tc>
        <w:tc>
          <w:tcPr>
            <w:tcW w:w="4247" w:type="dxa"/>
          </w:tcPr>
          <w:p w14:paraId="0A13322D" w14:textId="77777777" w:rsidR="00C554A8" w:rsidRDefault="000022F5" w:rsidP="00C554A8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917592385"/>
                <w:placeholder>
                  <w:docPart w:val="EEABDD140ED14B9E9598327A4A5FC395"/>
                </w:placeholder>
                <w:showingPlcHdr/>
              </w:sdtPr>
              <w:sdtEndPr/>
              <w:sdtContent>
                <w:r w:rsidR="00C554A8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35891023" w14:textId="77777777" w:rsidR="00C554A8" w:rsidRDefault="00C554A8" w:rsidP="008755B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663CE6C1" w14:textId="77777777" w:rsidR="00D31D2C" w:rsidRDefault="00C554A8" w:rsidP="008755BC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El resultado obtenido es el siguiente:</w:t>
      </w:r>
    </w:p>
    <w:sdt>
      <w:sdtPr>
        <w:rPr>
          <w:rFonts w:ascii="Bookman Old Style" w:hAnsi="Bookman Old Style"/>
          <w:iCs/>
          <w:sz w:val="18"/>
          <w:szCs w:val="18"/>
        </w:rPr>
        <w:id w:val="419147755"/>
        <w:showingPlcHdr/>
        <w:picture/>
      </w:sdtPr>
      <w:sdtEndPr/>
      <w:sdtContent>
        <w:p w14:paraId="496D645D" w14:textId="77777777" w:rsidR="00C77579" w:rsidRDefault="00A15839" w:rsidP="00C554A8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3DFB4598" wp14:editId="6BA9BBA5">
                <wp:extent cx="1905000" cy="1905000"/>
                <wp:effectExtent l="0" t="0" r="0" b="0"/>
                <wp:docPr id="73" name="Imagen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4B00CFE" w14:textId="77777777" w:rsidR="00C554A8" w:rsidRPr="00D31D2C" w:rsidRDefault="00C554A8" w:rsidP="00C554A8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 w:rsidR="003F7B06">
        <w:rPr>
          <w:rFonts w:ascii="Bookman Old Style" w:hAnsi="Bookman Old Style"/>
          <w:iCs/>
          <w:sz w:val="18"/>
          <w:szCs w:val="18"/>
        </w:rPr>
        <w:t>2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 w:rsidR="003F7B06">
        <w:rPr>
          <w:rFonts w:ascii="Bookman Old Style" w:hAnsi="Bookman Old Style"/>
          <w:iCs/>
          <w:sz w:val="18"/>
          <w:szCs w:val="18"/>
        </w:rPr>
        <w:t>Informe I. Moran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70EF3181" w14:textId="77777777" w:rsidR="00C554A8" w:rsidRDefault="00C554A8" w:rsidP="008755B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234B1BC6" w14:textId="77777777" w:rsidR="003F7B06" w:rsidRDefault="003F7B06" w:rsidP="008755BC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Los resultados más importantes se pueden resumir en la siguiente tabla</w:t>
      </w:r>
    </w:p>
    <w:p w14:paraId="137542CA" w14:textId="77777777" w:rsidR="003F7B06" w:rsidRPr="00D31D2C" w:rsidRDefault="003F7B06" w:rsidP="008755B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148FFA48" w14:textId="77777777" w:rsidR="003F7B06" w:rsidRPr="00C554A8" w:rsidRDefault="003F7B06" w:rsidP="003F7B06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 w:rsidR="00D20586">
        <w:rPr>
          <w:rFonts w:ascii="Bookman Old Style" w:hAnsi="Bookman Old Style"/>
          <w:iCs/>
          <w:sz w:val="18"/>
          <w:szCs w:val="18"/>
        </w:rPr>
        <w:t>3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Estadísticos más relevantes del I. Moran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7B06" w14:paraId="748FDDF8" w14:textId="77777777" w:rsidTr="008B1ADD">
        <w:tc>
          <w:tcPr>
            <w:tcW w:w="4247" w:type="dxa"/>
          </w:tcPr>
          <w:p w14:paraId="728146CA" w14:textId="77777777" w:rsidR="003F7B06" w:rsidRPr="00C554A8" w:rsidRDefault="003F7B06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Índice de Moran</w:t>
            </w:r>
          </w:p>
        </w:tc>
        <w:tc>
          <w:tcPr>
            <w:tcW w:w="4247" w:type="dxa"/>
          </w:tcPr>
          <w:p w14:paraId="64859AC8" w14:textId="77777777" w:rsidR="003F7B06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2134447444"/>
                <w:placeholder>
                  <w:docPart w:val="D24712C184F24BF0B4F440AF7C26FB2F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3F7B06" w14:paraId="388C8EC3" w14:textId="77777777" w:rsidTr="008B1ADD">
        <w:tc>
          <w:tcPr>
            <w:tcW w:w="4247" w:type="dxa"/>
          </w:tcPr>
          <w:p w14:paraId="4E4361D6" w14:textId="77777777" w:rsidR="003F7B06" w:rsidRPr="00C554A8" w:rsidRDefault="003F7B06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P-valor</w:t>
            </w:r>
          </w:p>
        </w:tc>
        <w:tc>
          <w:tcPr>
            <w:tcW w:w="4247" w:type="dxa"/>
          </w:tcPr>
          <w:p w14:paraId="0A0D3A91" w14:textId="77777777" w:rsidR="003F7B06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985545981"/>
                <w:placeholder>
                  <w:docPart w:val="D96BD2FF03964BCC830EB56C864FDE5F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3F7B06" w14:paraId="2C504BE8" w14:textId="77777777" w:rsidTr="008B1ADD">
        <w:tc>
          <w:tcPr>
            <w:tcW w:w="4247" w:type="dxa"/>
          </w:tcPr>
          <w:p w14:paraId="034DB0A0" w14:textId="77777777" w:rsidR="003F7B06" w:rsidRPr="00C554A8" w:rsidRDefault="003F7B06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Puntuación z</w:t>
            </w:r>
          </w:p>
        </w:tc>
        <w:tc>
          <w:tcPr>
            <w:tcW w:w="4247" w:type="dxa"/>
          </w:tcPr>
          <w:p w14:paraId="567D9F2C" w14:textId="77777777" w:rsidR="003F7B06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569226619"/>
                <w:placeholder>
                  <w:docPart w:val="9BCB8019A6574DB8A6A77F1004227CE5"/>
                </w:placeholder>
                <w:showingPlcHdr/>
              </w:sdtPr>
              <w:sdtEndPr/>
              <w:sdtContent>
                <w:r w:rsidR="003F7B06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1F7CC37F" w14:textId="77777777" w:rsidR="00D31D2C" w:rsidRDefault="00D31D2C" w:rsidP="008755BC">
      <w:pPr>
        <w:jc w:val="both"/>
        <w:rPr>
          <w:rFonts w:ascii="Bookman Old Style" w:hAnsi="Bookman Old Style"/>
        </w:rPr>
      </w:pPr>
    </w:p>
    <w:p w14:paraId="1064AC2B" w14:textId="77777777" w:rsidR="00D13115" w:rsidRPr="003F7B06" w:rsidRDefault="003F7B06" w:rsidP="003F7B06">
      <w:pPr>
        <w:jc w:val="both"/>
        <w:rPr>
          <w:rFonts w:ascii="Bookman Old Style" w:hAnsi="Bookman Old Style"/>
          <w:iCs/>
          <w:sz w:val="24"/>
          <w:szCs w:val="24"/>
        </w:rPr>
      </w:pPr>
      <w:r w:rsidRPr="003F7B06">
        <w:rPr>
          <w:rFonts w:ascii="Bookman Old Style" w:hAnsi="Bookman Old Style"/>
          <w:iCs/>
          <w:sz w:val="24"/>
          <w:szCs w:val="24"/>
        </w:rPr>
        <w:t>A la vista de estos resultados</w:t>
      </w:r>
      <w:r w:rsidR="00D20586">
        <w:rPr>
          <w:rFonts w:ascii="Bookman Old Style" w:hAnsi="Bookman Old Style"/>
          <w:iCs/>
          <w:sz w:val="24"/>
          <w:szCs w:val="24"/>
        </w:rPr>
        <w:t xml:space="preserve"> de este método</w:t>
      </w:r>
      <w:r w:rsidRPr="003F7B06">
        <w:rPr>
          <w:rFonts w:ascii="Bookman Old Style" w:hAnsi="Bookman Old Style"/>
          <w:iCs/>
          <w:sz w:val="24"/>
          <w:szCs w:val="24"/>
        </w:rPr>
        <w:t>, podemos obtener las siguientes conclusiones:</w:t>
      </w:r>
    </w:p>
    <w:p w14:paraId="012D969C" w14:textId="77777777" w:rsidR="003F7B06" w:rsidRDefault="003F7B06">
      <w:pPr>
        <w:rPr>
          <w:rFonts w:ascii="Bookman Old Style" w:hAnsi="Bookman Old Style"/>
          <w:bCs/>
        </w:rPr>
      </w:pPr>
    </w:p>
    <w:p w14:paraId="4CF79FDC" w14:textId="77777777" w:rsidR="003F7B06" w:rsidRDefault="003F7B06" w:rsidP="003F7B06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52BC95CF" w14:textId="77777777" w:rsidR="003F7B06" w:rsidRDefault="003F7B06" w:rsidP="003F7B06">
      <w:pPr>
        <w:jc w:val="both"/>
        <w:rPr>
          <w:rFonts w:ascii="Bookman Old Style" w:hAnsi="Bookman Old Style"/>
          <w:i/>
          <w:sz w:val="24"/>
          <w:szCs w:val="24"/>
        </w:rPr>
      </w:pPr>
      <w:r w:rsidRPr="00273B8E">
        <w:rPr>
          <w:rFonts w:ascii="Bookman Old Style" w:hAnsi="Bookman Old Style"/>
          <w:i/>
          <w:sz w:val="24"/>
          <w:szCs w:val="24"/>
        </w:rPr>
        <w:object w:dxaOrig="225" w:dyaOrig="225" w14:anchorId="6990AA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23pt;height:106.8pt" o:ole="">
            <v:imagedata r:id="rId9" o:title=""/>
          </v:shape>
          <w:control r:id="rId10" w:name="TextBox3111111111" w:shapeid="_x0000_i1043"/>
        </w:object>
      </w:r>
    </w:p>
    <w:p w14:paraId="27CC182B" w14:textId="77777777" w:rsidR="003F7B06" w:rsidRDefault="003F7B06" w:rsidP="003F7B06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5BC7E7A9" w14:textId="77777777" w:rsidR="00C554A8" w:rsidRDefault="003F7B06" w:rsidP="00C554A8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G General de Getis-Ord</w:t>
      </w:r>
    </w:p>
    <w:p w14:paraId="1F0F2785" w14:textId="77777777" w:rsidR="00C554A8" w:rsidRPr="00C554A8" w:rsidRDefault="00C554A8" w:rsidP="00C554A8"/>
    <w:p w14:paraId="236BED17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 xml:space="preserve">En </w:t>
      </w:r>
      <w:r w:rsidR="00812CAC">
        <w:rPr>
          <w:rFonts w:ascii="Bookman Old Style" w:hAnsi="Bookman Old Style"/>
          <w:iCs/>
          <w:sz w:val="24"/>
          <w:szCs w:val="24"/>
        </w:rPr>
        <w:t>el índice G General de Getis-Ord,</w:t>
      </w:r>
      <w:r>
        <w:rPr>
          <w:rFonts w:ascii="Bookman Old Style" w:hAnsi="Bookman Old Style"/>
          <w:iCs/>
          <w:sz w:val="24"/>
          <w:szCs w:val="24"/>
        </w:rPr>
        <w:t xml:space="preserve"> se ha configurado el cálculo de la siguiente manera:</w:t>
      </w:r>
    </w:p>
    <w:p w14:paraId="7E7341AD" w14:textId="77777777" w:rsidR="00812CAC" w:rsidRDefault="00812CAC" w:rsidP="00812CA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26AB7E23" w14:textId="77777777" w:rsidR="00812CAC" w:rsidRPr="00C554A8" w:rsidRDefault="00812CAC" w:rsidP="00812CAC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 w:rsidR="00D20586">
        <w:rPr>
          <w:rFonts w:ascii="Bookman Old Style" w:hAnsi="Bookman Old Style"/>
          <w:iCs/>
          <w:sz w:val="18"/>
          <w:szCs w:val="18"/>
        </w:rPr>
        <w:t>4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 w:rsidR="00BE2397">
        <w:rPr>
          <w:rFonts w:ascii="Bookman Old Style" w:hAnsi="Bookman Old Style"/>
          <w:iCs/>
          <w:sz w:val="18"/>
          <w:szCs w:val="18"/>
        </w:rPr>
        <w:t>P</w:t>
      </w:r>
      <w:r w:rsidRPr="00C554A8">
        <w:rPr>
          <w:rFonts w:ascii="Bookman Old Style" w:hAnsi="Bookman Old Style"/>
          <w:iCs/>
          <w:sz w:val="18"/>
          <w:szCs w:val="18"/>
        </w:rPr>
        <w:t>arámetros de cálculo de la interpolación IDW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2CAC" w14:paraId="73B2459D" w14:textId="77777777" w:rsidTr="008B1ADD">
        <w:tc>
          <w:tcPr>
            <w:tcW w:w="4247" w:type="dxa"/>
          </w:tcPr>
          <w:p w14:paraId="1C12DAF6" w14:textId="77777777" w:rsidR="00812CAC" w:rsidRPr="00C554A8" w:rsidRDefault="00812CAC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estudiada</w:t>
            </w:r>
          </w:p>
        </w:tc>
        <w:tc>
          <w:tcPr>
            <w:tcW w:w="4247" w:type="dxa"/>
          </w:tcPr>
          <w:p w14:paraId="1A66C578" w14:textId="77777777" w:rsidR="00812CAC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410935724"/>
                <w:placeholder>
                  <w:docPart w:val="C405FACFF51648EAADDE34AB6376570C"/>
                </w:placeholder>
                <w:showingPlcHdr/>
              </w:sdtPr>
              <w:sdtEndPr/>
              <w:sdtContent>
                <w:r w:rsidR="00812CA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12CAC" w14:paraId="759BBAF4" w14:textId="77777777" w:rsidTr="008B1ADD">
        <w:tc>
          <w:tcPr>
            <w:tcW w:w="4247" w:type="dxa"/>
          </w:tcPr>
          <w:p w14:paraId="19257AA5" w14:textId="77777777" w:rsidR="00812CAC" w:rsidRPr="00C554A8" w:rsidRDefault="00812CAC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Conceptualización de la relación</w:t>
            </w:r>
          </w:p>
        </w:tc>
        <w:tc>
          <w:tcPr>
            <w:tcW w:w="4247" w:type="dxa"/>
          </w:tcPr>
          <w:p w14:paraId="4DDEC0EA" w14:textId="77777777" w:rsidR="00812CAC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329943170"/>
                <w:placeholder>
                  <w:docPart w:val="014F299D350148169F7CBC30F8803083"/>
                </w:placeholder>
                <w:showingPlcHdr/>
              </w:sdtPr>
              <w:sdtEndPr/>
              <w:sdtContent>
                <w:r w:rsidR="00812CA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12CAC" w14:paraId="01A65562" w14:textId="77777777" w:rsidTr="008B1ADD">
        <w:tc>
          <w:tcPr>
            <w:tcW w:w="4247" w:type="dxa"/>
          </w:tcPr>
          <w:p w14:paraId="72601CB2" w14:textId="77777777" w:rsidR="00812CAC" w:rsidRPr="00C554A8" w:rsidRDefault="00812CAC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Tipo de distancia/relación</w:t>
            </w:r>
          </w:p>
        </w:tc>
        <w:tc>
          <w:tcPr>
            <w:tcW w:w="4247" w:type="dxa"/>
          </w:tcPr>
          <w:p w14:paraId="6C39D4D1" w14:textId="77777777" w:rsidR="00812CAC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437592479"/>
                <w:placeholder>
                  <w:docPart w:val="11487ECBCABA4CA899AF89F2F5D065F9"/>
                </w:placeholder>
                <w:showingPlcHdr/>
              </w:sdtPr>
              <w:sdtEndPr/>
              <w:sdtContent>
                <w:r w:rsidR="00812CA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65264307" w14:textId="77777777" w:rsidR="00812CAC" w:rsidRDefault="00812CAC" w:rsidP="00812CA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07E646C1" w14:textId="77777777" w:rsidR="00812CAC" w:rsidRDefault="00812CAC" w:rsidP="00812CAC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El resultado obtenido es el siguiente:</w:t>
      </w:r>
    </w:p>
    <w:sdt>
      <w:sdtPr>
        <w:rPr>
          <w:rFonts w:ascii="Bookman Old Style" w:hAnsi="Bookman Old Style"/>
          <w:iCs/>
          <w:sz w:val="18"/>
          <w:szCs w:val="18"/>
        </w:rPr>
        <w:id w:val="731514181"/>
        <w:showingPlcHdr/>
        <w:picture/>
      </w:sdtPr>
      <w:sdtEndPr/>
      <w:sdtContent>
        <w:p w14:paraId="28350593" w14:textId="77777777" w:rsidR="00812CAC" w:rsidRDefault="00812CAC" w:rsidP="00812CAC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6DEC5FCE" wp14:editId="20244797">
                <wp:extent cx="1905000" cy="1905000"/>
                <wp:effectExtent l="0" t="0" r="0" b="0"/>
                <wp:docPr id="3" name="Imagen 3" descr="Form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Forma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523995E" w14:textId="77777777" w:rsidR="00812CAC" w:rsidRPr="00D31D2C" w:rsidRDefault="00812CAC" w:rsidP="00812CAC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 w:rsidR="00A60CFF">
        <w:rPr>
          <w:rFonts w:ascii="Bookman Old Style" w:hAnsi="Bookman Old Style"/>
          <w:iCs/>
          <w:sz w:val="18"/>
          <w:szCs w:val="18"/>
        </w:rPr>
        <w:t>3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 xml:space="preserve">Informe </w:t>
      </w:r>
      <w:r w:rsidR="00A60CFF">
        <w:rPr>
          <w:rFonts w:ascii="Bookman Old Style" w:hAnsi="Bookman Old Style"/>
          <w:iCs/>
          <w:sz w:val="18"/>
          <w:szCs w:val="18"/>
        </w:rPr>
        <w:t>G General Getis-Ord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11BF7122" w14:textId="77777777" w:rsidR="00812CAC" w:rsidRDefault="00812CAC" w:rsidP="00812CA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7863F1DA" w14:textId="77777777" w:rsidR="00812CAC" w:rsidRDefault="00812CAC" w:rsidP="00812CAC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Los resultados más importantes se pueden resumir en la siguiente tabla</w:t>
      </w:r>
    </w:p>
    <w:p w14:paraId="2D42237E" w14:textId="77777777" w:rsidR="00812CAC" w:rsidRPr="00D31D2C" w:rsidRDefault="00812CAC" w:rsidP="00812CAC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5D5876CF" w14:textId="77777777" w:rsidR="00812CAC" w:rsidRPr="00C554A8" w:rsidRDefault="00812CAC" w:rsidP="00812CAC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 w:rsidR="00D20586">
        <w:rPr>
          <w:rFonts w:ascii="Bookman Old Style" w:hAnsi="Bookman Old Style"/>
          <w:iCs/>
          <w:sz w:val="18"/>
          <w:szCs w:val="18"/>
        </w:rPr>
        <w:t>5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 xml:space="preserve">Estadísticos más relevantes del </w:t>
      </w:r>
      <w:r w:rsidR="00A60CFF">
        <w:rPr>
          <w:rFonts w:ascii="Bookman Old Style" w:hAnsi="Bookman Old Style"/>
          <w:iCs/>
          <w:sz w:val="18"/>
          <w:szCs w:val="18"/>
        </w:rPr>
        <w:t>G General Getis-Ord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2CAC" w14:paraId="4E8AAC05" w14:textId="77777777" w:rsidTr="008B1ADD">
        <w:tc>
          <w:tcPr>
            <w:tcW w:w="4247" w:type="dxa"/>
          </w:tcPr>
          <w:p w14:paraId="25D2BB77" w14:textId="77777777" w:rsidR="00812CAC" w:rsidRPr="00C554A8" w:rsidRDefault="00812CAC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Índice observado G General</w:t>
            </w:r>
          </w:p>
        </w:tc>
        <w:tc>
          <w:tcPr>
            <w:tcW w:w="4247" w:type="dxa"/>
          </w:tcPr>
          <w:p w14:paraId="206E9D06" w14:textId="77777777" w:rsidR="00812CAC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658570252"/>
                <w:placeholder>
                  <w:docPart w:val="3D59551774F041B584AD3278C97A9F59"/>
                </w:placeholder>
                <w:showingPlcHdr/>
              </w:sdtPr>
              <w:sdtEndPr/>
              <w:sdtContent>
                <w:r w:rsidR="00812CA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12CAC" w14:paraId="3AB0D23A" w14:textId="77777777" w:rsidTr="008B1ADD">
        <w:tc>
          <w:tcPr>
            <w:tcW w:w="4247" w:type="dxa"/>
          </w:tcPr>
          <w:p w14:paraId="38F6288A" w14:textId="77777777" w:rsidR="00812CAC" w:rsidRDefault="00812CAC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Varianza</w:t>
            </w:r>
          </w:p>
        </w:tc>
        <w:tc>
          <w:tcPr>
            <w:tcW w:w="4247" w:type="dxa"/>
          </w:tcPr>
          <w:p w14:paraId="567DFF1D" w14:textId="77777777" w:rsidR="00812CAC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32447974"/>
                <w:placeholder>
                  <w:docPart w:val="492C3BCAC56D4C5EBC1F333445E83FA4"/>
                </w:placeholder>
                <w:showingPlcHdr/>
              </w:sdtPr>
              <w:sdtEndPr/>
              <w:sdtContent>
                <w:r w:rsidR="00812CA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12CAC" w14:paraId="75EF3DF5" w14:textId="77777777" w:rsidTr="008B1ADD">
        <w:tc>
          <w:tcPr>
            <w:tcW w:w="4247" w:type="dxa"/>
          </w:tcPr>
          <w:p w14:paraId="2C7DDAFB" w14:textId="77777777" w:rsidR="00812CAC" w:rsidRPr="00C554A8" w:rsidRDefault="00812CAC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P-valor</w:t>
            </w:r>
          </w:p>
        </w:tc>
        <w:tc>
          <w:tcPr>
            <w:tcW w:w="4247" w:type="dxa"/>
          </w:tcPr>
          <w:p w14:paraId="734695D7" w14:textId="77777777" w:rsidR="00812CAC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314777085"/>
                <w:placeholder>
                  <w:docPart w:val="30F8DE09E6B24CE091E5325AB500E45D"/>
                </w:placeholder>
                <w:showingPlcHdr/>
              </w:sdtPr>
              <w:sdtEndPr/>
              <w:sdtContent>
                <w:r w:rsidR="00812CA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12CAC" w14:paraId="1A7E0BDD" w14:textId="77777777" w:rsidTr="008B1ADD">
        <w:tc>
          <w:tcPr>
            <w:tcW w:w="4247" w:type="dxa"/>
          </w:tcPr>
          <w:p w14:paraId="7628CCB9" w14:textId="77777777" w:rsidR="00812CAC" w:rsidRPr="00C554A8" w:rsidRDefault="00812CAC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Puntuación z</w:t>
            </w:r>
          </w:p>
        </w:tc>
        <w:tc>
          <w:tcPr>
            <w:tcW w:w="4247" w:type="dxa"/>
          </w:tcPr>
          <w:p w14:paraId="1642C4A1" w14:textId="77777777" w:rsidR="00812CAC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916245319"/>
                <w:placeholder>
                  <w:docPart w:val="A8E2B3187E8246E0A9BB2365B8F24309"/>
                </w:placeholder>
                <w:showingPlcHdr/>
              </w:sdtPr>
              <w:sdtEndPr/>
              <w:sdtContent>
                <w:r w:rsidR="00812CA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7099D9AD" w14:textId="77777777" w:rsidR="00812CAC" w:rsidRDefault="00812CAC" w:rsidP="00812CAC">
      <w:pPr>
        <w:jc w:val="both"/>
        <w:rPr>
          <w:rFonts w:ascii="Bookman Old Style" w:hAnsi="Bookman Old Style"/>
        </w:rPr>
      </w:pPr>
    </w:p>
    <w:p w14:paraId="5940AB1F" w14:textId="77777777" w:rsidR="00812CAC" w:rsidRPr="003F7B06" w:rsidRDefault="00812CAC" w:rsidP="00812CAC">
      <w:pPr>
        <w:jc w:val="both"/>
        <w:rPr>
          <w:rFonts w:ascii="Bookman Old Style" w:hAnsi="Bookman Old Style"/>
          <w:iCs/>
          <w:sz w:val="24"/>
          <w:szCs w:val="24"/>
        </w:rPr>
      </w:pPr>
      <w:r w:rsidRPr="003F7B06">
        <w:rPr>
          <w:rFonts w:ascii="Bookman Old Style" w:hAnsi="Bookman Old Style"/>
          <w:iCs/>
          <w:sz w:val="24"/>
          <w:szCs w:val="24"/>
        </w:rPr>
        <w:t>A la vista de estos resultados, podemos obtener las siguientes conclusiones:</w:t>
      </w:r>
    </w:p>
    <w:p w14:paraId="20F1A60C" w14:textId="77777777" w:rsidR="00812CAC" w:rsidRDefault="00812CAC" w:rsidP="00812CAC">
      <w:pPr>
        <w:rPr>
          <w:rFonts w:ascii="Bookman Old Style" w:hAnsi="Bookman Old Style"/>
          <w:bCs/>
        </w:rPr>
      </w:pPr>
    </w:p>
    <w:p w14:paraId="717BCF68" w14:textId="77777777" w:rsidR="00812CAC" w:rsidRDefault="00812CAC" w:rsidP="00812CAC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35D0B9B3" w14:textId="77777777" w:rsidR="00812CAC" w:rsidRDefault="00812CAC" w:rsidP="00812CAC">
      <w:pPr>
        <w:jc w:val="both"/>
        <w:rPr>
          <w:rFonts w:ascii="Bookman Old Style" w:hAnsi="Bookman Old Style"/>
          <w:i/>
          <w:sz w:val="24"/>
          <w:szCs w:val="24"/>
        </w:rPr>
      </w:pPr>
      <w:r w:rsidRPr="00273B8E">
        <w:rPr>
          <w:rFonts w:ascii="Bookman Old Style" w:hAnsi="Bookman Old Style"/>
          <w:i/>
          <w:sz w:val="24"/>
          <w:szCs w:val="24"/>
        </w:rPr>
        <w:object w:dxaOrig="225" w:dyaOrig="225" w14:anchorId="2ADB391C">
          <v:shape id="_x0000_i1044" type="#_x0000_t75" style="width:423pt;height:106.8pt" o:ole="">
            <v:imagedata r:id="rId9" o:title=""/>
          </v:shape>
          <w:control r:id="rId11" w:name="TextBox31111111111" w:shapeid="_x0000_i1044"/>
        </w:object>
      </w:r>
    </w:p>
    <w:p w14:paraId="2370D7AE" w14:textId="77777777" w:rsidR="00812CAC" w:rsidRDefault="00812CAC" w:rsidP="00812CAC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3B0EE4E9" w14:textId="77777777" w:rsidR="00C554A8" w:rsidRDefault="00A60CFF" w:rsidP="00C554A8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A60CFF">
        <w:rPr>
          <w:rFonts w:ascii="Bookman Old Style" w:hAnsi="Bookman Old Style"/>
          <w:color w:val="auto"/>
        </w:rPr>
        <w:t>Autocorrelación espacial incremental</w:t>
      </w:r>
    </w:p>
    <w:p w14:paraId="4570890C" w14:textId="77777777" w:rsidR="00C554A8" w:rsidRPr="00C554A8" w:rsidRDefault="00C554A8" w:rsidP="00C554A8"/>
    <w:p w14:paraId="0946795D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 xml:space="preserve">En la </w:t>
      </w:r>
      <w:r w:rsidR="00A60CFF">
        <w:rPr>
          <w:rFonts w:ascii="Bookman Old Style" w:hAnsi="Bookman Old Style"/>
          <w:iCs/>
          <w:sz w:val="24"/>
          <w:szCs w:val="24"/>
        </w:rPr>
        <w:t>Autocorrelación espacial incremental</w:t>
      </w:r>
      <w:r>
        <w:rPr>
          <w:rFonts w:ascii="Bookman Old Style" w:hAnsi="Bookman Old Style"/>
          <w:iCs/>
          <w:sz w:val="24"/>
          <w:szCs w:val="24"/>
        </w:rPr>
        <w:t xml:space="preserve"> se ha configurado el cálculo de la siguiente manera:</w:t>
      </w:r>
    </w:p>
    <w:p w14:paraId="6FAA9CC1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7F4C8C40" w14:textId="77777777" w:rsidR="00A60CFF" w:rsidRPr="00C554A8" w:rsidRDefault="00A60CFF" w:rsidP="00A60CFF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 w:rsidR="00D20586">
        <w:rPr>
          <w:rFonts w:ascii="Bookman Old Style" w:hAnsi="Bookman Old Style"/>
          <w:iCs/>
          <w:sz w:val="18"/>
          <w:szCs w:val="18"/>
        </w:rPr>
        <w:t>6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 w:rsidR="00BE2397">
        <w:rPr>
          <w:rFonts w:ascii="Bookman Old Style" w:hAnsi="Bookman Old Style"/>
          <w:iCs/>
          <w:sz w:val="18"/>
          <w:szCs w:val="18"/>
        </w:rPr>
        <w:t>P</w:t>
      </w:r>
      <w:r w:rsidRPr="00C554A8">
        <w:rPr>
          <w:rFonts w:ascii="Bookman Old Style" w:hAnsi="Bookman Old Style"/>
          <w:iCs/>
          <w:sz w:val="18"/>
          <w:szCs w:val="18"/>
        </w:rPr>
        <w:t xml:space="preserve">arámetros de cálculo de la </w:t>
      </w:r>
      <w:r>
        <w:rPr>
          <w:rFonts w:ascii="Bookman Old Style" w:hAnsi="Bookman Old Style"/>
          <w:iCs/>
          <w:sz w:val="18"/>
          <w:szCs w:val="18"/>
        </w:rPr>
        <w:t>Autocorrelación espacial incremental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0CFF" w14:paraId="49FFC030" w14:textId="77777777" w:rsidTr="008B1ADD">
        <w:tc>
          <w:tcPr>
            <w:tcW w:w="4247" w:type="dxa"/>
          </w:tcPr>
          <w:p w14:paraId="36AD6212" w14:textId="77777777" w:rsidR="00A60CFF" w:rsidRPr="00C554A8" w:rsidRDefault="00A60CFF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estudiada</w:t>
            </w:r>
          </w:p>
        </w:tc>
        <w:tc>
          <w:tcPr>
            <w:tcW w:w="4247" w:type="dxa"/>
          </w:tcPr>
          <w:p w14:paraId="349818E4" w14:textId="77777777" w:rsidR="00A60CFF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347787065"/>
                <w:placeholder>
                  <w:docPart w:val="213041965B88417CBB1377F5F1185FFC"/>
                </w:placeholder>
                <w:showingPlcHdr/>
              </w:sdtPr>
              <w:sdtEndPr/>
              <w:sdtContent>
                <w:r w:rsidR="00A60CF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A60CFF" w14:paraId="33853C79" w14:textId="77777777" w:rsidTr="008B1ADD">
        <w:tc>
          <w:tcPr>
            <w:tcW w:w="4247" w:type="dxa"/>
          </w:tcPr>
          <w:p w14:paraId="737CD7B6" w14:textId="77777777" w:rsidR="00A60CFF" w:rsidRPr="00C554A8" w:rsidRDefault="00A60CFF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Método de medida de distancia</w:t>
            </w:r>
          </w:p>
        </w:tc>
        <w:tc>
          <w:tcPr>
            <w:tcW w:w="4247" w:type="dxa"/>
          </w:tcPr>
          <w:p w14:paraId="176C5F00" w14:textId="77777777" w:rsidR="00A60CFF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884147093"/>
                <w:placeholder>
                  <w:docPart w:val="0A465D97C6034D1FB91FEB67B3580823"/>
                </w:placeholder>
                <w:showingPlcHdr/>
              </w:sdtPr>
              <w:sdtEndPr/>
              <w:sdtContent>
                <w:r w:rsidR="00A60CF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A60CFF" w14:paraId="10BDAC35" w14:textId="77777777" w:rsidTr="008B1ADD">
        <w:tc>
          <w:tcPr>
            <w:tcW w:w="4247" w:type="dxa"/>
          </w:tcPr>
          <w:p w14:paraId="196DADA6" w14:textId="77777777" w:rsidR="00A60CFF" w:rsidRPr="00C554A8" w:rsidRDefault="00A60CFF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Número de bandas de distancia</w:t>
            </w:r>
          </w:p>
        </w:tc>
        <w:tc>
          <w:tcPr>
            <w:tcW w:w="4247" w:type="dxa"/>
          </w:tcPr>
          <w:p w14:paraId="1FAB7BEB" w14:textId="77777777" w:rsidR="00A60CFF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304310961"/>
                <w:placeholder>
                  <w:docPart w:val="AC04B30592AD4269903A1D79A702D60C"/>
                </w:placeholder>
                <w:showingPlcHdr/>
              </w:sdtPr>
              <w:sdtEndPr/>
              <w:sdtContent>
                <w:r w:rsidR="00A60CF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57842BD1" w14:textId="77777777" w:rsidR="00A60CFF" w:rsidRDefault="00A60CFF" w:rsidP="00A60CFF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0491E478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6BF68684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El resultado obtenido es el siguiente:</w:t>
      </w:r>
    </w:p>
    <w:p w14:paraId="6B935542" w14:textId="77777777" w:rsidR="00C77579" w:rsidRDefault="00C77579" w:rsidP="00C554A8">
      <w:pPr>
        <w:jc w:val="center"/>
        <w:rPr>
          <w:rFonts w:ascii="Bookman Old Style" w:hAnsi="Bookman Old Style"/>
          <w:bCs/>
          <w:noProof/>
        </w:rPr>
      </w:pPr>
    </w:p>
    <w:sdt>
      <w:sdtPr>
        <w:rPr>
          <w:rFonts w:ascii="Bookman Old Style" w:hAnsi="Bookman Old Style"/>
          <w:iCs/>
          <w:sz w:val="18"/>
          <w:szCs w:val="18"/>
        </w:rPr>
        <w:id w:val="1555274106"/>
        <w:showingPlcHdr/>
        <w:picture/>
      </w:sdtPr>
      <w:sdtEndPr/>
      <w:sdtContent>
        <w:p w14:paraId="0E3AC6FB" w14:textId="77777777" w:rsidR="00A15839" w:rsidRDefault="00A15839" w:rsidP="00C554A8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372AA510" wp14:editId="7A0B31FF">
                <wp:extent cx="1905000" cy="1905000"/>
                <wp:effectExtent l="0" t="0" r="0" b="0"/>
                <wp:docPr id="75" name="Imagen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FF0445A" w14:textId="77777777" w:rsidR="00C554A8" w:rsidRPr="00D31D2C" w:rsidRDefault="00C554A8" w:rsidP="00C554A8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 w:rsidR="00D20586">
        <w:rPr>
          <w:rFonts w:ascii="Bookman Old Style" w:hAnsi="Bookman Old Style"/>
          <w:iCs/>
          <w:sz w:val="18"/>
          <w:szCs w:val="18"/>
        </w:rPr>
        <w:t>4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 w:rsidR="00A60CFF">
        <w:rPr>
          <w:rFonts w:ascii="Bookman Old Style" w:hAnsi="Bookman Old Style"/>
          <w:iCs/>
          <w:sz w:val="18"/>
          <w:szCs w:val="18"/>
        </w:rPr>
        <w:t>Gráfico de autocorrelación espacial incremental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3F7B213D" w14:textId="77777777" w:rsidR="00CB01F9" w:rsidRDefault="00CB01F9" w:rsidP="00CB01F9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71B6F467" w14:textId="77777777" w:rsidR="00CB01F9" w:rsidRDefault="00CB01F9" w:rsidP="00CB01F9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Los resultados más importantes se pueden resumir en la siguiente tabla</w:t>
      </w:r>
    </w:p>
    <w:p w14:paraId="12CB0C0E" w14:textId="77777777" w:rsidR="00CB01F9" w:rsidRPr="00D31D2C" w:rsidRDefault="00CB01F9" w:rsidP="00CB01F9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129A39A6" w14:textId="77777777" w:rsidR="00CB01F9" w:rsidRPr="00C554A8" w:rsidRDefault="00CB01F9" w:rsidP="00CB01F9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 w:rsidR="00D20586">
        <w:rPr>
          <w:rFonts w:ascii="Bookman Old Style" w:hAnsi="Bookman Old Style"/>
          <w:iCs/>
          <w:sz w:val="18"/>
          <w:szCs w:val="18"/>
        </w:rPr>
        <w:t>7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Estadísticos más relevantes de la autocorrelación espacial incremental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01F9" w14:paraId="4187F4A5" w14:textId="77777777" w:rsidTr="008B1ADD">
        <w:tc>
          <w:tcPr>
            <w:tcW w:w="4247" w:type="dxa"/>
          </w:tcPr>
          <w:p w14:paraId="41A25080" w14:textId="77777777" w:rsidR="00CB01F9" w:rsidRPr="00C554A8" w:rsidRDefault="00CB01F9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Distancia del primer Pico</w:t>
            </w:r>
          </w:p>
        </w:tc>
        <w:tc>
          <w:tcPr>
            <w:tcW w:w="4247" w:type="dxa"/>
          </w:tcPr>
          <w:p w14:paraId="0AF70503" w14:textId="77777777" w:rsidR="00CB01F9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318650626"/>
                <w:placeholder>
                  <w:docPart w:val="1B43FC38CA8A454680B779B4B2EF3EBE"/>
                </w:placeholder>
                <w:showingPlcHdr/>
              </w:sdtPr>
              <w:sdtEndPr/>
              <w:sdtContent>
                <w:r w:rsidR="00CB01F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B01F9" w14:paraId="2F212187" w14:textId="77777777" w:rsidTr="008B1ADD">
        <w:tc>
          <w:tcPr>
            <w:tcW w:w="4247" w:type="dxa"/>
          </w:tcPr>
          <w:p w14:paraId="17C12C65" w14:textId="77777777" w:rsidR="00CB01F9" w:rsidRDefault="00CB01F9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Puntuación z del primer Pico</w:t>
            </w:r>
          </w:p>
        </w:tc>
        <w:tc>
          <w:tcPr>
            <w:tcW w:w="4247" w:type="dxa"/>
          </w:tcPr>
          <w:p w14:paraId="68D0D8FC" w14:textId="77777777" w:rsidR="00CB01F9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226119999"/>
                <w:placeholder>
                  <w:docPart w:val="A7A1E6448568471898C5C9AEC3EA806E"/>
                </w:placeholder>
                <w:showingPlcHdr/>
              </w:sdtPr>
              <w:sdtEndPr/>
              <w:sdtContent>
                <w:r w:rsidR="00CB01F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B01F9" w14:paraId="756BBF61" w14:textId="77777777" w:rsidTr="008B1ADD">
        <w:tc>
          <w:tcPr>
            <w:tcW w:w="4247" w:type="dxa"/>
          </w:tcPr>
          <w:p w14:paraId="250FF3B0" w14:textId="77777777" w:rsidR="00CB01F9" w:rsidRDefault="00CB01F9" w:rsidP="00CB01F9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Índice de Moran del primer Pico</w:t>
            </w:r>
          </w:p>
        </w:tc>
        <w:tc>
          <w:tcPr>
            <w:tcW w:w="4247" w:type="dxa"/>
          </w:tcPr>
          <w:p w14:paraId="700470E4" w14:textId="77777777" w:rsidR="00CB01F9" w:rsidRDefault="000022F5" w:rsidP="00CB01F9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613330412"/>
                <w:placeholder>
                  <w:docPart w:val="55562D734364425AA13B8FA4B9A2C92A"/>
                </w:placeholder>
                <w:showingPlcHdr/>
              </w:sdtPr>
              <w:sdtEndPr/>
              <w:sdtContent>
                <w:r w:rsidR="00CB01F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B01F9" w14:paraId="678EDB96" w14:textId="77777777" w:rsidTr="008B1ADD">
        <w:tc>
          <w:tcPr>
            <w:tcW w:w="4247" w:type="dxa"/>
          </w:tcPr>
          <w:p w14:paraId="4199E373" w14:textId="77777777" w:rsidR="00CB01F9" w:rsidRPr="00C554A8" w:rsidRDefault="00CB01F9" w:rsidP="00CB01F9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Distancia del máximo Pico</w:t>
            </w:r>
          </w:p>
        </w:tc>
        <w:tc>
          <w:tcPr>
            <w:tcW w:w="4247" w:type="dxa"/>
          </w:tcPr>
          <w:p w14:paraId="47B78C51" w14:textId="77777777" w:rsidR="00CB01F9" w:rsidRDefault="000022F5" w:rsidP="00CB01F9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660198939"/>
                <w:placeholder>
                  <w:docPart w:val="E35281695C0D4BC38B8FB0EBED445751"/>
                </w:placeholder>
                <w:showingPlcHdr/>
              </w:sdtPr>
              <w:sdtEndPr/>
              <w:sdtContent>
                <w:r w:rsidR="00CB01F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B01F9" w14:paraId="1EFE5037" w14:textId="77777777" w:rsidTr="008B1ADD">
        <w:tc>
          <w:tcPr>
            <w:tcW w:w="4247" w:type="dxa"/>
          </w:tcPr>
          <w:p w14:paraId="6E8AF35D" w14:textId="77777777" w:rsidR="00CB01F9" w:rsidRPr="00C554A8" w:rsidRDefault="00CB01F9" w:rsidP="00CB01F9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Puntuación z del máximo Pico</w:t>
            </w:r>
          </w:p>
        </w:tc>
        <w:tc>
          <w:tcPr>
            <w:tcW w:w="4247" w:type="dxa"/>
          </w:tcPr>
          <w:p w14:paraId="63A729E0" w14:textId="77777777" w:rsidR="00CB01F9" w:rsidRDefault="000022F5" w:rsidP="00CB01F9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682559002"/>
                <w:placeholder>
                  <w:docPart w:val="BB70950BFEC14384B44316F670A6E864"/>
                </w:placeholder>
                <w:showingPlcHdr/>
              </w:sdtPr>
              <w:sdtEndPr/>
              <w:sdtContent>
                <w:r w:rsidR="00CB01F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B01F9" w14:paraId="5124C4AC" w14:textId="77777777" w:rsidTr="008B1ADD">
        <w:tc>
          <w:tcPr>
            <w:tcW w:w="4247" w:type="dxa"/>
          </w:tcPr>
          <w:p w14:paraId="1D581FA8" w14:textId="77777777" w:rsidR="00CB01F9" w:rsidRDefault="00CB01F9" w:rsidP="00CB01F9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Índice de Moran del primer Pico</w:t>
            </w:r>
          </w:p>
        </w:tc>
        <w:tc>
          <w:tcPr>
            <w:tcW w:w="4247" w:type="dxa"/>
          </w:tcPr>
          <w:p w14:paraId="58C3230E" w14:textId="77777777" w:rsidR="00CB01F9" w:rsidRDefault="000022F5" w:rsidP="00CB01F9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599060168"/>
                <w:placeholder>
                  <w:docPart w:val="95EAD18F63424D26BB8AF7D32C60C6AD"/>
                </w:placeholder>
                <w:showingPlcHdr/>
              </w:sdtPr>
              <w:sdtEndPr/>
              <w:sdtContent>
                <w:r w:rsidR="00CB01F9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0A99EC9B" w14:textId="77777777" w:rsidR="00CB01F9" w:rsidRDefault="00CB01F9" w:rsidP="00CB01F9">
      <w:pPr>
        <w:jc w:val="both"/>
        <w:rPr>
          <w:rFonts w:ascii="Bookman Old Style" w:hAnsi="Bookman Old Style"/>
        </w:rPr>
      </w:pPr>
    </w:p>
    <w:p w14:paraId="4E169BEC" w14:textId="77777777" w:rsidR="00CB01F9" w:rsidRPr="003F7B06" w:rsidRDefault="00CB01F9" w:rsidP="00CB01F9">
      <w:pPr>
        <w:jc w:val="both"/>
        <w:rPr>
          <w:rFonts w:ascii="Bookman Old Style" w:hAnsi="Bookman Old Style"/>
          <w:iCs/>
          <w:sz w:val="24"/>
          <w:szCs w:val="24"/>
        </w:rPr>
      </w:pPr>
      <w:r w:rsidRPr="003F7B06">
        <w:rPr>
          <w:rFonts w:ascii="Bookman Old Style" w:hAnsi="Bookman Old Style"/>
          <w:iCs/>
          <w:sz w:val="24"/>
          <w:szCs w:val="24"/>
        </w:rPr>
        <w:t>A la vista de estos resultados</w:t>
      </w:r>
      <w:r w:rsidR="00D20586">
        <w:rPr>
          <w:rFonts w:ascii="Bookman Old Style" w:hAnsi="Bookman Old Style"/>
          <w:iCs/>
          <w:sz w:val="24"/>
          <w:szCs w:val="24"/>
        </w:rPr>
        <w:t xml:space="preserve"> de este método</w:t>
      </w:r>
      <w:r w:rsidRPr="003F7B06">
        <w:rPr>
          <w:rFonts w:ascii="Bookman Old Style" w:hAnsi="Bookman Old Style"/>
          <w:iCs/>
          <w:sz w:val="24"/>
          <w:szCs w:val="24"/>
        </w:rPr>
        <w:t>, podemos obtener las siguientes conclusiones:</w:t>
      </w:r>
    </w:p>
    <w:p w14:paraId="54688D9E" w14:textId="77777777" w:rsidR="00CB01F9" w:rsidRDefault="00CB01F9" w:rsidP="00CB01F9">
      <w:pPr>
        <w:rPr>
          <w:rFonts w:ascii="Bookman Old Style" w:hAnsi="Bookman Old Style"/>
          <w:bCs/>
        </w:rPr>
      </w:pPr>
    </w:p>
    <w:p w14:paraId="4A0DBAEB" w14:textId="77777777" w:rsidR="00CB01F9" w:rsidRDefault="00CB01F9" w:rsidP="00CB01F9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0BC89F05" w14:textId="77777777" w:rsidR="00CB01F9" w:rsidRDefault="00CB01F9" w:rsidP="00CB01F9">
      <w:pPr>
        <w:jc w:val="both"/>
        <w:rPr>
          <w:rFonts w:ascii="Bookman Old Style" w:hAnsi="Bookman Old Style"/>
          <w:i/>
          <w:sz w:val="24"/>
          <w:szCs w:val="24"/>
        </w:rPr>
      </w:pPr>
      <w:r w:rsidRPr="00273B8E">
        <w:rPr>
          <w:rFonts w:ascii="Bookman Old Style" w:hAnsi="Bookman Old Style"/>
          <w:i/>
          <w:sz w:val="24"/>
          <w:szCs w:val="24"/>
        </w:rPr>
        <w:object w:dxaOrig="225" w:dyaOrig="225" w14:anchorId="1A8A0604">
          <v:shape id="_x0000_i1045" type="#_x0000_t75" style="width:423pt;height:106.8pt" o:ole="">
            <v:imagedata r:id="rId9" o:title=""/>
          </v:shape>
          <w:control r:id="rId12" w:name="TextBox311111111111" w:shapeid="_x0000_i1045"/>
        </w:object>
      </w:r>
    </w:p>
    <w:p w14:paraId="2A892788" w14:textId="77777777" w:rsidR="00CB01F9" w:rsidRDefault="00CB01F9" w:rsidP="00CB01F9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6ABE6665" w14:textId="77777777" w:rsidR="00C554A8" w:rsidRDefault="00CB01F9" w:rsidP="00C554A8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CB01F9">
        <w:rPr>
          <w:rFonts w:ascii="Bookman Old Style" w:hAnsi="Bookman Old Style"/>
          <w:color w:val="auto"/>
        </w:rPr>
        <w:t>Mínimos cuadrados ordinarios</w:t>
      </w:r>
    </w:p>
    <w:p w14:paraId="256B104D" w14:textId="77777777" w:rsidR="00C554A8" w:rsidRPr="00C554A8" w:rsidRDefault="00C554A8" w:rsidP="00C554A8"/>
    <w:p w14:paraId="175D2B1F" w14:textId="77777777" w:rsidR="00F6226D" w:rsidRDefault="00F6226D" w:rsidP="00F6226D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En los mínimos cuadrados ordinarios se ha configurado el cálculo de la siguiente manera:</w:t>
      </w:r>
    </w:p>
    <w:p w14:paraId="6C4C133C" w14:textId="77777777" w:rsidR="00F6226D" w:rsidRDefault="00F6226D" w:rsidP="00F6226D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3D8ACFDF" w14:textId="77777777" w:rsidR="00F6226D" w:rsidRPr="00C554A8" w:rsidRDefault="00F6226D" w:rsidP="00F6226D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 w:rsidR="00D20586">
        <w:rPr>
          <w:rFonts w:ascii="Bookman Old Style" w:hAnsi="Bookman Old Style"/>
          <w:iCs/>
          <w:sz w:val="18"/>
          <w:szCs w:val="18"/>
        </w:rPr>
        <w:t>8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 w:rsidR="00BE2397">
        <w:rPr>
          <w:rFonts w:ascii="Bookman Old Style" w:hAnsi="Bookman Old Style"/>
          <w:iCs/>
          <w:sz w:val="18"/>
          <w:szCs w:val="18"/>
        </w:rPr>
        <w:t>P</w:t>
      </w:r>
      <w:r w:rsidRPr="00C554A8">
        <w:rPr>
          <w:rFonts w:ascii="Bookman Old Style" w:hAnsi="Bookman Old Style"/>
          <w:iCs/>
          <w:sz w:val="18"/>
          <w:szCs w:val="18"/>
        </w:rPr>
        <w:t xml:space="preserve">arámetros de cálculo </w:t>
      </w:r>
      <w:r>
        <w:rPr>
          <w:rFonts w:ascii="Bookman Old Style" w:hAnsi="Bookman Old Style"/>
          <w:iCs/>
          <w:sz w:val="18"/>
          <w:szCs w:val="18"/>
        </w:rPr>
        <w:t>OLS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226D" w14:paraId="1801C550" w14:textId="77777777" w:rsidTr="008B1ADD">
        <w:tc>
          <w:tcPr>
            <w:tcW w:w="4247" w:type="dxa"/>
          </w:tcPr>
          <w:p w14:paraId="11556738" w14:textId="77777777" w:rsidR="00F6226D" w:rsidRPr="00C554A8" w:rsidRDefault="00F6226D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dependiente</w:t>
            </w:r>
          </w:p>
        </w:tc>
        <w:tc>
          <w:tcPr>
            <w:tcW w:w="4247" w:type="dxa"/>
          </w:tcPr>
          <w:p w14:paraId="14659495" w14:textId="77777777" w:rsidR="00F6226D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503664431"/>
                <w:placeholder>
                  <w:docPart w:val="9FEE47EDB2F1461EB45BF8E11B76840B"/>
                </w:placeholder>
                <w:showingPlcHdr/>
              </w:sdtPr>
              <w:sdtEndPr/>
              <w:sdtContent>
                <w:r w:rsidR="00F6226D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F6226D" w14:paraId="34FDFC99" w14:textId="77777777" w:rsidTr="008B1ADD">
        <w:tc>
          <w:tcPr>
            <w:tcW w:w="4247" w:type="dxa"/>
          </w:tcPr>
          <w:p w14:paraId="16FB55D9" w14:textId="77777777" w:rsidR="00F6226D" w:rsidRPr="00C554A8" w:rsidRDefault="00F6226D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431919C2" w14:textId="77777777" w:rsidR="00F6226D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446662012"/>
                <w:placeholder>
                  <w:docPart w:val="B3C05D491A9C48DCBF45B6BA6D76D8BC"/>
                </w:placeholder>
                <w:showingPlcHdr/>
              </w:sdtPr>
              <w:sdtEndPr/>
              <w:sdtContent>
                <w:r w:rsidR="00F6226D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F6226D" w14:paraId="6225CD68" w14:textId="77777777" w:rsidTr="008B1ADD">
        <w:tc>
          <w:tcPr>
            <w:tcW w:w="4247" w:type="dxa"/>
          </w:tcPr>
          <w:p w14:paraId="0ED03A40" w14:textId="77777777" w:rsidR="00F6226D" w:rsidRPr="00C554A8" w:rsidRDefault="00F6226D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6557535C" w14:textId="77777777" w:rsidR="00F6226D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006052153"/>
                <w:placeholder>
                  <w:docPart w:val="AC3E7042668D495DB6323CD3BC87A046"/>
                </w:placeholder>
                <w:showingPlcHdr/>
              </w:sdtPr>
              <w:sdtEndPr/>
              <w:sdtContent>
                <w:r w:rsidR="00F6226D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F6226D" w14:paraId="2AACAF6D" w14:textId="77777777" w:rsidTr="008B1ADD">
        <w:tc>
          <w:tcPr>
            <w:tcW w:w="4247" w:type="dxa"/>
          </w:tcPr>
          <w:p w14:paraId="5F45F894" w14:textId="77777777" w:rsidR="00F6226D" w:rsidRPr="00C554A8" w:rsidRDefault="00F6226D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1A5E31E4" w14:textId="77777777" w:rsidR="00F6226D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916163302"/>
                <w:placeholder>
                  <w:docPart w:val="3028AF2A017A4E45846416D1D30EF2D7"/>
                </w:placeholder>
                <w:showingPlcHdr/>
              </w:sdtPr>
              <w:sdtEndPr/>
              <w:sdtContent>
                <w:r w:rsidR="00F6226D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F6226D" w14:paraId="2010BF47" w14:textId="77777777" w:rsidTr="008B1ADD">
        <w:tc>
          <w:tcPr>
            <w:tcW w:w="4247" w:type="dxa"/>
          </w:tcPr>
          <w:p w14:paraId="3DD2B9E5" w14:textId="77777777" w:rsidR="00F6226D" w:rsidRPr="00C554A8" w:rsidRDefault="00F6226D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5832631A" w14:textId="77777777" w:rsidR="00F6226D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960633941"/>
                <w:placeholder>
                  <w:docPart w:val="382AE754634B4F4FB803644D188E4B01"/>
                </w:placeholder>
                <w:showingPlcHdr/>
              </w:sdtPr>
              <w:sdtEndPr/>
              <w:sdtContent>
                <w:r w:rsidR="00F6226D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F6226D" w14:paraId="3ADA6B5C" w14:textId="77777777" w:rsidTr="008B1ADD">
        <w:tc>
          <w:tcPr>
            <w:tcW w:w="4247" w:type="dxa"/>
          </w:tcPr>
          <w:p w14:paraId="3D86D0AC" w14:textId="77777777" w:rsidR="00F6226D" w:rsidRPr="00C554A8" w:rsidRDefault="00F6226D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78003411" w14:textId="77777777" w:rsidR="00F6226D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693537249"/>
                <w:placeholder>
                  <w:docPart w:val="9D56F86F36EC48EFB12B7C93C3DB7360"/>
                </w:placeholder>
                <w:showingPlcHdr/>
              </w:sdtPr>
              <w:sdtEndPr/>
              <w:sdtContent>
                <w:r w:rsidR="00F6226D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F6226D" w14:paraId="733737E8" w14:textId="77777777" w:rsidTr="008B1ADD">
        <w:tc>
          <w:tcPr>
            <w:tcW w:w="4247" w:type="dxa"/>
          </w:tcPr>
          <w:p w14:paraId="68557393" w14:textId="77777777" w:rsidR="00F6226D" w:rsidRPr="00C554A8" w:rsidRDefault="00F6226D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313FAF5C" w14:textId="77777777" w:rsidR="00F6226D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651943641"/>
                <w:placeholder>
                  <w:docPart w:val="2E53FB836AAA417BB3055B006628AB0F"/>
                </w:placeholder>
                <w:showingPlcHdr/>
              </w:sdtPr>
              <w:sdtEndPr/>
              <w:sdtContent>
                <w:r w:rsidR="00F6226D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F6226D" w14:paraId="5E6D875E" w14:textId="77777777" w:rsidTr="008B1ADD">
        <w:tc>
          <w:tcPr>
            <w:tcW w:w="4247" w:type="dxa"/>
          </w:tcPr>
          <w:p w14:paraId="2868B72B" w14:textId="77777777" w:rsidR="00F6226D" w:rsidRPr="00C554A8" w:rsidRDefault="00F6226D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lastRenderedPageBreak/>
              <w:t>Variable explicativa</w:t>
            </w:r>
          </w:p>
        </w:tc>
        <w:tc>
          <w:tcPr>
            <w:tcW w:w="4247" w:type="dxa"/>
          </w:tcPr>
          <w:p w14:paraId="5447B813" w14:textId="77777777" w:rsidR="00F6226D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838428439"/>
                <w:placeholder>
                  <w:docPart w:val="D5CE1B6896C9468DBB485B148162875B"/>
                </w:placeholder>
                <w:showingPlcHdr/>
              </w:sdtPr>
              <w:sdtEndPr/>
              <w:sdtContent>
                <w:r w:rsidR="00F6226D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F6226D" w14:paraId="70E5482F" w14:textId="77777777" w:rsidTr="008B1ADD">
        <w:tc>
          <w:tcPr>
            <w:tcW w:w="4247" w:type="dxa"/>
          </w:tcPr>
          <w:p w14:paraId="2AEF1284" w14:textId="77777777" w:rsidR="00F6226D" w:rsidRPr="00C554A8" w:rsidRDefault="00F6226D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30A624FA" w14:textId="77777777" w:rsidR="00F6226D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862411356"/>
                <w:placeholder>
                  <w:docPart w:val="45C94AE030B64A8BBD1CD8832C44E29D"/>
                </w:placeholder>
                <w:showingPlcHdr/>
              </w:sdtPr>
              <w:sdtEndPr/>
              <w:sdtContent>
                <w:r w:rsidR="00F6226D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270F2A36" w14:textId="77777777" w:rsidR="00F6226D" w:rsidRDefault="00F6226D" w:rsidP="00F6226D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0BD32C44" w14:textId="77777777" w:rsidR="00C77579" w:rsidRDefault="00C77579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sdt>
      <w:sdtPr>
        <w:rPr>
          <w:rFonts w:ascii="Bookman Old Style" w:hAnsi="Bookman Old Style"/>
          <w:iCs/>
          <w:sz w:val="18"/>
          <w:szCs w:val="18"/>
        </w:rPr>
        <w:id w:val="1138845632"/>
        <w:showingPlcHdr/>
        <w:picture/>
      </w:sdtPr>
      <w:sdtEndPr/>
      <w:sdtContent>
        <w:p w14:paraId="3F55ED97" w14:textId="77777777" w:rsidR="00C77579" w:rsidRDefault="00A15839" w:rsidP="00B447E1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3C157D07" wp14:editId="1F6A4A84">
                <wp:extent cx="1905000" cy="1905000"/>
                <wp:effectExtent l="0" t="0" r="0" b="0"/>
                <wp:docPr id="76" name="Imagen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E889F3B" w14:textId="77777777" w:rsidR="00B447E1" w:rsidRPr="00D31D2C" w:rsidRDefault="00B447E1" w:rsidP="00B447E1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 w:rsidR="00D20586">
        <w:rPr>
          <w:rFonts w:ascii="Bookman Old Style" w:hAnsi="Bookman Old Style"/>
          <w:iCs/>
          <w:sz w:val="18"/>
          <w:szCs w:val="18"/>
        </w:rPr>
        <w:t>5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 w:rsidR="00F6226D">
        <w:rPr>
          <w:rFonts w:ascii="Bookman Old Style" w:hAnsi="Bookman Old Style"/>
          <w:iCs/>
          <w:sz w:val="18"/>
          <w:szCs w:val="18"/>
        </w:rPr>
        <w:t>Mapa de residuos del OLS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3A51916C" w14:textId="77777777" w:rsidR="00C554A8" w:rsidRDefault="00C554A8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6644A0CB" w14:textId="77777777" w:rsidR="00B447E1" w:rsidRDefault="00DB639F" w:rsidP="00C554A8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 xml:space="preserve">La ecuación que explica la variable </w:t>
      </w:r>
      <w:sdt>
        <w:sdtPr>
          <w:rPr>
            <w:rFonts w:ascii="Bookman Old Style" w:hAnsi="Bookman Old Style"/>
            <w:b/>
          </w:rPr>
          <w:id w:val="2090881353"/>
          <w:placeholder>
            <w:docPart w:val="9606A45AE22F4B258D24E08EADD0E5DF"/>
          </w:placeholder>
          <w:showingPlcHdr/>
        </w:sdtPr>
        <w:sdtEndPr/>
        <w:sdtContent>
          <w:r w:rsidRPr="005C7168">
            <w:rPr>
              <w:rStyle w:val="Textodelmarcadordeposicin"/>
            </w:rPr>
            <w:t>Haga clic aquí para escribir texto.</w:t>
          </w:r>
        </w:sdtContent>
      </w:sdt>
      <w:r>
        <w:rPr>
          <w:rFonts w:ascii="Bookman Old Style" w:hAnsi="Bookman Old Style"/>
          <w:iCs/>
          <w:sz w:val="24"/>
          <w:szCs w:val="24"/>
        </w:rPr>
        <w:t xml:space="preserve">  es la siguiente:</w:t>
      </w:r>
    </w:p>
    <w:p w14:paraId="71D96D4D" w14:textId="77777777" w:rsidR="00DB639F" w:rsidRDefault="00DB639F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3D430FD8" w14:textId="77777777" w:rsidR="00DB639F" w:rsidRDefault="000022F5" w:rsidP="00DB639F">
      <w:pPr>
        <w:jc w:val="center"/>
        <w:rPr>
          <w:rFonts w:ascii="Bookman Old Style" w:hAnsi="Bookman Old Style"/>
          <w:iCs/>
          <w:sz w:val="24"/>
          <w:szCs w:val="24"/>
        </w:rPr>
      </w:pPr>
      <w:sdt>
        <w:sdtPr>
          <w:rPr>
            <w:rFonts w:ascii="Bookman Old Style" w:hAnsi="Bookman Old Style"/>
            <w:b/>
          </w:rPr>
          <w:id w:val="351305941"/>
          <w:placeholder>
            <w:docPart w:val="B851303A7ECB49F6B6F1A6D87666B517"/>
          </w:placeholder>
          <w:showingPlcHdr/>
        </w:sdtPr>
        <w:sdtEndPr/>
        <w:sdtContent>
          <w:r w:rsidR="00DB639F" w:rsidRPr="005C7168">
            <w:rPr>
              <w:rStyle w:val="Textodelmarcadordeposicin"/>
            </w:rPr>
            <w:t>Haga clic aquí para escribir texto.</w:t>
          </w:r>
        </w:sdtContent>
      </w:sdt>
    </w:p>
    <w:p w14:paraId="50C3A876" w14:textId="77777777" w:rsidR="00B447E1" w:rsidRDefault="00B447E1" w:rsidP="00C554A8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7D228C48" w14:textId="77777777" w:rsidR="00716E9B" w:rsidRDefault="0018764E" w:rsidP="008F035E">
      <w:pPr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Las variables explicativas tienen por tanto l</w:t>
      </w:r>
      <w:r w:rsidR="00B65E6C">
        <w:rPr>
          <w:rFonts w:ascii="Bookman Old Style" w:hAnsi="Bookman Old Style"/>
          <w:bCs/>
          <w:sz w:val="24"/>
          <w:szCs w:val="24"/>
        </w:rPr>
        <w:t>as siguientes influencias sobre la variable estudiada:</w:t>
      </w:r>
    </w:p>
    <w:p w14:paraId="316CA90F" w14:textId="77777777" w:rsidR="00B65E6C" w:rsidRDefault="00B65E6C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309E6484" w14:textId="77777777" w:rsidR="00B65E6C" w:rsidRPr="00C554A8" w:rsidRDefault="00B65E6C" w:rsidP="00B65E6C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 w:rsidR="00D20586">
        <w:rPr>
          <w:rFonts w:ascii="Bookman Old Style" w:hAnsi="Bookman Old Style"/>
          <w:iCs/>
          <w:sz w:val="18"/>
          <w:szCs w:val="18"/>
        </w:rPr>
        <w:t>9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Influencia de las variables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025"/>
        <w:gridCol w:w="2988"/>
        <w:gridCol w:w="3054"/>
      </w:tblGrid>
      <w:tr w:rsidR="00B65E6C" w14:paraId="0CA7C82F" w14:textId="77777777" w:rsidTr="00B65E6C">
        <w:tc>
          <w:tcPr>
            <w:tcW w:w="3025" w:type="dxa"/>
          </w:tcPr>
          <w:p w14:paraId="4782DB0B" w14:textId="77777777" w:rsidR="00B65E6C" w:rsidRPr="00C554A8" w:rsidRDefault="00B65E6C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2988" w:type="dxa"/>
          </w:tcPr>
          <w:p w14:paraId="021A0C97" w14:textId="77777777" w:rsidR="00B65E6C" w:rsidRDefault="00B65E6C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Sentido de influencia</w:t>
            </w:r>
          </w:p>
        </w:tc>
        <w:tc>
          <w:tcPr>
            <w:tcW w:w="3054" w:type="dxa"/>
          </w:tcPr>
          <w:p w14:paraId="3C61BD4B" w14:textId="77777777" w:rsidR="00B65E6C" w:rsidRDefault="00B65E6C" w:rsidP="00B65E6C">
            <w:pPr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Valor de ponderación</w:t>
            </w:r>
          </w:p>
        </w:tc>
      </w:tr>
      <w:tr w:rsidR="00B65E6C" w14:paraId="51B004C2" w14:textId="77777777" w:rsidTr="00B65E6C">
        <w:tc>
          <w:tcPr>
            <w:tcW w:w="3025" w:type="dxa"/>
          </w:tcPr>
          <w:p w14:paraId="1BB766B4" w14:textId="77777777" w:rsidR="00B65E6C" w:rsidRPr="00C554A8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359697416"/>
                <w:placeholder>
                  <w:docPart w:val="BD9045A14F3E42D4AC5BF6C99210C65D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sdt>
          <w:sdtPr>
            <w:rPr>
              <w:rFonts w:ascii="Bookman Old Style" w:hAnsi="Bookman Old Style"/>
              <w:bCs/>
            </w:rPr>
            <w:id w:val="-1074893007"/>
            <w:placeholder>
              <w:docPart w:val="DCCA5D596C5149CE98DB6DB8C21C1426"/>
            </w:placeholder>
            <w:showingPlcHdr/>
            <w:dropDownList>
              <w:listItem w:value="Elija un elemento."/>
              <w:listItem w:displayText="Positivo" w:value="Positivo"/>
              <w:listItem w:displayText="Negativo" w:value="Negativo"/>
            </w:dropDownList>
          </w:sdtPr>
          <w:sdtEndPr/>
          <w:sdtContent>
            <w:tc>
              <w:tcPr>
                <w:tcW w:w="2988" w:type="dxa"/>
              </w:tcPr>
              <w:p w14:paraId="65EBC0A2" w14:textId="77777777" w:rsidR="00B65E6C" w:rsidRPr="00F325BA" w:rsidRDefault="00B65E6C" w:rsidP="008B1ADD">
                <w:pPr>
                  <w:jc w:val="both"/>
                  <w:rPr>
                    <w:rFonts w:ascii="Bookman Old Style" w:hAnsi="Bookman Old Style"/>
                    <w:bCs/>
                  </w:rPr>
                </w:pPr>
                <w:r w:rsidRPr="00F325BA">
                  <w:rPr>
                    <w:rStyle w:val="Textodelmarcadordeposicin"/>
                    <w:rFonts w:eastAsiaTheme="minorHAnsi"/>
                    <w:bCs/>
                  </w:rPr>
                  <w:t>Elija un elemento.</w:t>
                </w:r>
              </w:p>
            </w:tc>
          </w:sdtContent>
        </w:sdt>
        <w:tc>
          <w:tcPr>
            <w:tcW w:w="3054" w:type="dxa"/>
          </w:tcPr>
          <w:p w14:paraId="2049FE5D" w14:textId="77777777" w:rsidR="00B65E6C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662126607"/>
                <w:placeholder>
                  <w:docPart w:val="AEE7942438AB4457923A68605A463DFD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B65E6C" w14:paraId="2A4073D2" w14:textId="77777777" w:rsidTr="00B65E6C">
        <w:tc>
          <w:tcPr>
            <w:tcW w:w="3025" w:type="dxa"/>
          </w:tcPr>
          <w:p w14:paraId="68B3718C" w14:textId="77777777" w:rsidR="00B65E6C" w:rsidRPr="00C554A8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937256275"/>
                <w:placeholder>
                  <w:docPart w:val="D45F7E37BA54407FA1EA2201FE217369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sdt>
          <w:sdtPr>
            <w:rPr>
              <w:rFonts w:ascii="Bookman Old Style" w:hAnsi="Bookman Old Style"/>
              <w:bCs/>
            </w:rPr>
            <w:id w:val="1390695283"/>
            <w:placeholder>
              <w:docPart w:val="61D87C55867A4DF9B4E14C3E2E1D7743"/>
            </w:placeholder>
            <w:showingPlcHdr/>
            <w:dropDownList>
              <w:listItem w:value="Elija un elemento."/>
              <w:listItem w:displayText="Positivo" w:value="Positivo"/>
              <w:listItem w:displayText="Negativo" w:value="Negativo"/>
            </w:dropDownList>
          </w:sdtPr>
          <w:sdtEndPr/>
          <w:sdtContent>
            <w:tc>
              <w:tcPr>
                <w:tcW w:w="2988" w:type="dxa"/>
              </w:tcPr>
              <w:p w14:paraId="4717F75A" w14:textId="77777777" w:rsidR="00B65E6C" w:rsidRPr="00F325BA" w:rsidRDefault="00B65E6C" w:rsidP="008B1ADD">
                <w:pPr>
                  <w:jc w:val="both"/>
                  <w:rPr>
                    <w:rFonts w:ascii="Bookman Old Style" w:hAnsi="Bookman Old Style"/>
                    <w:bCs/>
                  </w:rPr>
                </w:pPr>
                <w:r w:rsidRPr="00F325BA">
                  <w:rPr>
                    <w:rStyle w:val="Textodelmarcadordeposicin"/>
                    <w:rFonts w:eastAsiaTheme="minorHAnsi"/>
                    <w:bCs/>
                  </w:rPr>
                  <w:t>Elija un elemento.</w:t>
                </w:r>
              </w:p>
            </w:tc>
          </w:sdtContent>
        </w:sdt>
        <w:tc>
          <w:tcPr>
            <w:tcW w:w="3054" w:type="dxa"/>
          </w:tcPr>
          <w:p w14:paraId="7D791C52" w14:textId="77777777" w:rsidR="00B65E6C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890998814"/>
                <w:placeholder>
                  <w:docPart w:val="DEE2099EF09B420DA95367CA3696C242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B65E6C" w14:paraId="638E0FC5" w14:textId="77777777" w:rsidTr="00B65E6C">
        <w:tc>
          <w:tcPr>
            <w:tcW w:w="3025" w:type="dxa"/>
          </w:tcPr>
          <w:p w14:paraId="05A806D9" w14:textId="77777777" w:rsidR="00B65E6C" w:rsidRPr="00C554A8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600219904"/>
                <w:placeholder>
                  <w:docPart w:val="AAFB6BF5DC9B4E5392047DB1708EDF6C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sdt>
          <w:sdtPr>
            <w:rPr>
              <w:rFonts w:ascii="Bookman Old Style" w:hAnsi="Bookman Old Style"/>
              <w:bCs/>
            </w:rPr>
            <w:id w:val="-701549646"/>
            <w:placeholder>
              <w:docPart w:val="3B7FBF8DFEA6460F9D6A40E76F549D9E"/>
            </w:placeholder>
            <w:showingPlcHdr/>
            <w:dropDownList>
              <w:listItem w:value="Elija un elemento."/>
              <w:listItem w:displayText="Positivo" w:value="Positivo"/>
              <w:listItem w:displayText="Negativo" w:value="Negativo"/>
            </w:dropDownList>
          </w:sdtPr>
          <w:sdtEndPr/>
          <w:sdtContent>
            <w:tc>
              <w:tcPr>
                <w:tcW w:w="2988" w:type="dxa"/>
              </w:tcPr>
              <w:p w14:paraId="1A1B7838" w14:textId="77777777" w:rsidR="00B65E6C" w:rsidRPr="00F325BA" w:rsidRDefault="00B65E6C" w:rsidP="008B1ADD">
                <w:pPr>
                  <w:jc w:val="both"/>
                  <w:rPr>
                    <w:rFonts w:ascii="Bookman Old Style" w:hAnsi="Bookman Old Style"/>
                    <w:bCs/>
                  </w:rPr>
                </w:pPr>
                <w:r w:rsidRPr="00F325BA">
                  <w:rPr>
                    <w:rStyle w:val="Textodelmarcadordeposicin"/>
                    <w:rFonts w:eastAsiaTheme="minorHAnsi"/>
                    <w:bCs/>
                  </w:rPr>
                  <w:t>Elija un elemento.</w:t>
                </w:r>
              </w:p>
            </w:tc>
          </w:sdtContent>
        </w:sdt>
        <w:tc>
          <w:tcPr>
            <w:tcW w:w="3054" w:type="dxa"/>
          </w:tcPr>
          <w:p w14:paraId="2ADFB777" w14:textId="77777777" w:rsidR="00B65E6C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848431781"/>
                <w:placeholder>
                  <w:docPart w:val="556C45C24D1743E1B7C4D1653FAA6DDE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B65E6C" w14:paraId="7F0A9AE0" w14:textId="77777777" w:rsidTr="00B65E6C">
        <w:tc>
          <w:tcPr>
            <w:tcW w:w="3025" w:type="dxa"/>
          </w:tcPr>
          <w:p w14:paraId="5BFFD39A" w14:textId="77777777" w:rsidR="00B65E6C" w:rsidRPr="00C554A8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921983823"/>
                <w:placeholder>
                  <w:docPart w:val="C05E80EA74394AED86CB986A6EC3F7D6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sdt>
          <w:sdtPr>
            <w:rPr>
              <w:rFonts w:ascii="Bookman Old Style" w:hAnsi="Bookman Old Style"/>
              <w:bCs/>
            </w:rPr>
            <w:id w:val="-766226497"/>
            <w:placeholder>
              <w:docPart w:val="2E72D2E8559341F6A2B9082EEC43AF55"/>
            </w:placeholder>
            <w:showingPlcHdr/>
            <w:dropDownList>
              <w:listItem w:value="Elija un elemento."/>
              <w:listItem w:displayText="Positivo" w:value="Positivo"/>
              <w:listItem w:displayText="Negativo" w:value="Negativo"/>
            </w:dropDownList>
          </w:sdtPr>
          <w:sdtEndPr/>
          <w:sdtContent>
            <w:tc>
              <w:tcPr>
                <w:tcW w:w="2988" w:type="dxa"/>
              </w:tcPr>
              <w:p w14:paraId="0065AF63" w14:textId="77777777" w:rsidR="00B65E6C" w:rsidRPr="00F325BA" w:rsidRDefault="00B65E6C" w:rsidP="008B1ADD">
                <w:pPr>
                  <w:jc w:val="both"/>
                  <w:rPr>
                    <w:rFonts w:ascii="Bookman Old Style" w:hAnsi="Bookman Old Style"/>
                    <w:bCs/>
                  </w:rPr>
                </w:pPr>
                <w:r w:rsidRPr="00F325BA">
                  <w:rPr>
                    <w:rStyle w:val="Textodelmarcadordeposicin"/>
                    <w:rFonts w:eastAsiaTheme="minorHAnsi"/>
                    <w:bCs/>
                  </w:rPr>
                  <w:t>Elija un elemento.</w:t>
                </w:r>
              </w:p>
            </w:tc>
          </w:sdtContent>
        </w:sdt>
        <w:tc>
          <w:tcPr>
            <w:tcW w:w="3054" w:type="dxa"/>
          </w:tcPr>
          <w:p w14:paraId="580626C8" w14:textId="77777777" w:rsidR="00B65E6C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906528122"/>
                <w:placeholder>
                  <w:docPart w:val="ABA017EB7B2544F4AD5AEDB78766160A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B65E6C" w14:paraId="4C57E787" w14:textId="77777777" w:rsidTr="00B65E6C">
        <w:tc>
          <w:tcPr>
            <w:tcW w:w="3025" w:type="dxa"/>
          </w:tcPr>
          <w:p w14:paraId="54E471E5" w14:textId="77777777" w:rsidR="00B65E6C" w:rsidRPr="00C554A8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602215358"/>
                <w:placeholder>
                  <w:docPart w:val="185ED7692A7A43CB93C506D6107D4E40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sdt>
          <w:sdtPr>
            <w:rPr>
              <w:rFonts w:ascii="Bookman Old Style" w:hAnsi="Bookman Old Style"/>
              <w:bCs/>
            </w:rPr>
            <w:id w:val="1603149478"/>
            <w:placeholder>
              <w:docPart w:val="C3DB639F5A3D41E39B320C97DBF84C03"/>
            </w:placeholder>
            <w:showingPlcHdr/>
            <w:dropDownList>
              <w:listItem w:value="Elija un elemento."/>
              <w:listItem w:displayText="Positivo" w:value="Positivo"/>
              <w:listItem w:displayText="Negativo" w:value="Negativo"/>
            </w:dropDownList>
          </w:sdtPr>
          <w:sdtEndPr/>
          <w:sdtContent>
            <w:tc>
              <w:tcPr>
                <w:tcW w:w="2988" w:type="dxa"/>
              </w:tcPr>
              <w:p w14:paraId="5AF23508" w14:textId="77777777" w:rsidR="00B65E6C" w:rsidRPr="00F325BA" w:rsidRDefault="00B65E6C" w:rsidP="008B1ADD">
                <w:pPr>
                  <w:jc w:val="both"/>
                  <w:rPr>
                    <w:rFonts w:ascii="Bookman Old Style" w:hAnsi="Bookman Old Style"/>
                    <w:bCs/>
                  </w:rPr>
                </w:pPr>
                <w:r w:rsidRPr="00F325BA">
                  <w:rPr>
                    <w:rStyle w:val="Textodelmarcadordeposicin"/>
                    <w:rFonts w:eastAsiaTheme="minorHAnsi"/>
                    <w:bCs/>
                  </w:rPr>
                  <w:t>Elija un elemento.</w:t>
                </w:r>
              </w:p>
            </w:tc>
          </w:sdtContent>
        </w:sdt>
        <w:tc>
          <w:tcPr>
            <w:tcW w:w="3054" w:type="dxa"/>
          </w:tcPr>
          <w:p w14:paraId="18E961C1" w14:textId="77777777" w:rsidR="00B65E6C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352187374"/>
                <w:placeholder>
                  <w:docPart w:val="4F4545F274BC4CADA1617E18726B9F18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B65E6C" w14:paraId="1BEAFADA" w14:textId="77777777" w:rsidTr="00B65E6C">
        <w:tc>
          <w:tcPr>
            <w:tcW w:w="3025" w:type="dxa"/>
          </w:tcPr>
          <w:p w14:paraId="635A0BA5" w14:textId="77777777" w:rsidR="00B65E6C" w:rsidRPr="00C554A8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772893536"/>
                <w:placeholder>
                  <w:docPart w:val="AD0CF8BA9603423C8C5CFBC2F9253EE9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sdt>
          <w:sdtPr>
            <w:rPr>
              <w:rFonts w:ascii="Bookman Old Style" w:hAnsi="Bookman Old Style"/>
              <w:bCs/>
            </w:rPr>
            <w:id w:val="436954611"/>
            <w:placeholder>
              <w:docPart w:val="DE7312BF10A84D5CA2D2F719602E5312"/>
            </w:placeholder>
            <w:showingPlcHdr/>
            <w:dropDownList>
              <w:listItem w:value="Elija un elemento."/>
              <w:listItem w:displayText="Positivo" w:value="Positivo"/>
              <w:listItem w:displayText="Negativo" w:value="Negativo"/>
            </w:dropDownList>
          </w:sdtPr>
          <w:sdtEndPr/>
          <w:sdtContent>
            <w:tc>
              <w:tcPr>
                <w:tcW w:w="2988" w:type="dxa"/>
              </w:tcPr>
              <w:p w14:paraId="107D9E79" w14:textId="77777777" w:rsidR="00B65E6C" w:rsidRPr="00F325BA" w:rsidRDefault="00B65E6C" w:rsidP="008B1ADD">
                <w:pPr>
                  <w:jc w:val="both"/>
                  <w:rPr>
                    <w:rFonts w:ascii="Bookman Old Style" w:hAnsi="Bookman Old Style"/>
                    <w:bCs/>
                  </w:rPr>
                </w:pPr>
                <w:r w:rsidRPr="00F325BA">
                  <w:rPr>
                    <w:rStyle w:val="Textodelmarcadordeposicin"/>
                    <w:rFonts w:eastAsiaTheme="minorHAnsi"/>
                    <w:bCs/>
                  </w:rPr>
                  <w:t>Elija un elemento.</w:t>
                </w:r>
              </w:p>
            </w:tc>
          </w:sdtContent>
        </w:sdt>
        <w:tc>
          <w:tcPr>
            <w:tcW w:w="3054" w:type="dxa"/>
          </w:tcPr>
          <w:p w14:paraId="3E354027" w14:textId="77777777" w:rsidR="00B65E6C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852243503"/>
                <w:placeholder>
                  <w:docPart w:val="24680194364349BA8CAD74E331D3CB7E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B65E6C" w14:paraId="71E5F5DF" w14:textId="77777777" w:rsidTr="00B65E6C">
        <w:tc>
          <w:tcPr>
            <w:tcW w:w="3025" w:type="dxa"/>
          </w:tcPr>
          <w:p w14:paraId="20A63924" w14:textId="77777777" w:rsidR="00B65E6C" w:rsidRPr="00C554A8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586343696"/>
                <w:placeholder>
                  <w:docPart w:val="6AC9265C9B75415C9CDFE6BC1CA813D1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sdt>
          <w:sdtPr>
            <w:rPr>
              <w:rFonts w:ascii="Bookman Old Style" w:hAnsi="Bookman Old Style"/>
              <w:bCs/>
            </w:rPr>
            <w:id w:val="1322857037"/>
            <w:placeholder>
              <w:docPart w:val="E48D1A3EB3C14ADF849A606B7A1C81D4"/>
            </w:placeholder>
            <w:showingPlcHdr/>
            <w:dropDownList>
              <w:listItem w:value="Elija un elemento."/>
              <w:listItem w:displayText="Positivo" w:value="Positivo"/>
              <w:listItem w:displayText="Negativo" w:value="Negativo"/>
            </w:dropDownList>
          </w:sdtPr>
          <w:sdtEndPr/>
          <w:sdtContent>
            <w:tc>
              <w:tcPr>
                <w:tcW w:w="2988" w:type="dxa"/>
              </w:tcPr>
              <w:p w14:paraId="23EAD98B" w14:textId="77777777" w:rsidR="00B65E6C" w:rsidRPr="00F325BA" w:rsidRDefault="00B65E6C" w:rsidP="008B1ADD">
                <w:pPr>
                  <w:jc w:val="both"/>
                  <w:rPr>
                    <w:rFonts w:ascii="Bookman Old Style" w:hAnsi="Bookman Old Style"/>
                    <w:bCs/>
                  </w:rPr>
                </w:pPr>
                <w:r w:rsidRPr="00F325BA">
                  <w:rPr>
                    <w:rStyle w:val="Textodelmarcadordeposicin"/>
                    <w:rFonts w:eastAsiaTheme="minorHAnsi"/>
                    <w:bCs/>
                  </w:rPr>
                  <w:t>Elija un elemento.</w:t>
                </w:r>
              </w:p>
            </w:tc>
          </w:sdtContent>
        </w:sdt>
        <w:tc>
          <w:tcPr>
            <w:tcW w:w="3054" w:type="dxa"/>
          </w:tcPr>
          <w:p w14:paraId="03A87D92" w14:textId="77777777" w:rsidR="00B65E6C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957638659"/>
                <w:placeholder>
                  <w:docPart w:val="12A89AF3304C43A8825AB8EE4D9470F4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B65E6C" w14:paraId="548293D3" w14:textId="77777777" w:rsidTr="00B65E6C">
        <w:tc>
          <w:tcPr>
            <w:tcW w:w="3025" w:type="dxa"/>
          </w:tcPr>
          <w:p w14:paraId="1E164FD2" w14:textId="77777777" w:rsidR="00B65E6C" w:rsidRPr="00C554A8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423295771"/>
                <w:placeholder>
                  <w:docPart w:val="730689C2F1834D9682339D73D28E7EC6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sdt>
          <w:sdtPr>
            <w:rPr>
              <w:rFonts w:ascii="Bookman Old Style" w:hAnsi="Bookman Old Style"/>
              <w:bCs/>
            </w:rPr>
            <w:id w:val="255709307"/>
            <w:placeholder>
              <w:docPart w:val="4304A80356894524B9AB17354E1F55BD"/>
            </w:placeholder>
            <w:showingPlcHdr/>
            <w:dropDownList>
              <w:listItem w:value="Elija un elemento."/>
              <w:listItem w:displayText="Positivo" w:value="Positivo"/>
              <w:listItem w:displayText="Negativo" w:value="Negativo"/>
            </w:dropDownList>
          </w:sdtPr>
          <w:sdtEndPr/>
          <w:sdtContent>
            <w:tc>
              <w:tcPr>
                <w:tcW w:w="2988" w:type="dxa"/>
              </w:tcPr>
              <w:p w14:paraId="5900DCAA" w14:textId="77777777" w:rsidR="00B65E6C" w:rsidRPr="00F325BA" w:rsidRDefault="00B65E6C" w:rsidP="008B1ADD">
                <w:pPr>
                  <w:jc w:val="both"/>
                  <w:rPr>
                    <w:rFonts w:ascii="Bookman Old Style" w:hAnsi="Bookman Old Style"/>
                    <w:bCs/>
                  </w:rPr>
                </w:pPr>
                <w:r w:rsidRPr="00F325BA">
                  <w:rPr>
                    <w:rStyle w:val="Textodelmarcadordeposicin"/>
                    <w:rFonts w:eastAsiaTheme="minorHAnsi"/>
                    <w:bCs/>
                  </w:rPr>
                  <w:t>Elija un elemento.</w:t>
                </w:r>
              </w:p>
            </w:tc>
          </w:sdtContent>
        </w:sdt>
        <w:tc>
          <w:tcPr>
            <w:tcW w:w="3054" w:type="dxa"/>
          </w:tcPr>
          <w:p w14:paraId="111E5A80" w14:textId="77777777" w:rsidR="00B65E6C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270314378"/>
                <w:placeholder>
                  <w:docPart w:val="23F21BF678784D798F1ED6FA1764FDEC"/>
                </w:placeholder>
                <w:showingPlcHdr/>
              </w:sdtPr>
              <w:sdtEndPr/>
              <w:sdtContent>
                <w:r w:rsidR="00B65E6C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306DEFC1" w14:textId="77777777" w:rsidR="002350C0" w:rsidRDefault="002350C0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04937A63" w14:textId="77777777" w:rsidR="002350C0" w:rsidRDefault="00DA42AF" w:rsidP="008F035E">
      <w:pPr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Los estadísticos de las influencias de las variables explicativas sobre la variable dependiente son los que se muestran a continuación:</w:t>
      </w:r>
    </w:p>
    <w:p w14:paraId="28CACF14" w14:textId="77777777" w:rsidR="00DA42AF" w:rsidRDefault="00DA42AF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07770511" w14:textId="77777777" w:rsidR="00DA42AF" w:rsidRPr="00C554A8" w:rsidRDefault="00DA42AF" w:rsidP="00DA42AF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 w:rsidR="00D20586">
        <w:rPr>
          <w:rFonts w:ascii="Bookman Old Style" w:hAnsi="Bookman Old Style"/>
          <w:iCs/>
          <w:sz w:val="18"/>
          <w:szCs w:val="18"/>
        </w:rPr>
        <w:t>10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Estadísticos de las variables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025"/>
        <w:gridCol w:w="2988"/>
        <w:gridCol w:w="3054"/>
      </w:tblGrid>
      <w:tr w:rsidR="00DA42AF" w14:paraId="4837D8ED" w14:textId="77777777" w:rsidTr="00DA42AF">
        <w:tc>
          <w:tcPr>
            <w:tcW w:w="3025" w:type="dxa"/>
          </w:tcPr>
          <w:p w14:paraId="7C0A05A2" w14:textId="77777777" w:rsidR="00DA42AF" w:rsidRPr="00C554A8" w:rsidRDefault="00DA42AF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2988" w:type="dxa"/>
          </w:tcPr>
          <w:p w14:paraId="27871B5A" w14:textId="77777777" w:rsidR="00DA42AF" w:rsidRDefault="00DA42AF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Estadístico T</w:t>
            </w:r>
          </w:p>
        </w:tc>
        <w:tc>
          <w:tcPr>
            <w:tcW w:w="3054" w:type="dxa"/>
          </w:tcPr>
          <w:p w14:paraId="05311D25" w14:textId="77777777" w:rsidR="00DA42AF" w:rsidRDefault="00DA42AF" w:rsidP="00DA42AF">
            <w:pPr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VIF</w:t>
            </w:r>
          </w:p>
        </w:tc>
      </w:tr>
      <w:tr w:rsidR="00DA42AF" w14:paraId="62CD0B50" w14:textId="77777777" w:rsidTr="00DA42AF">
        <w:tc>
          <w:tcPr>
            <w:tcW w:w="3025" w:type="dxa"/>
          </w:tcPr>
          <w:p w14:paraId="2189D6B0" w14:textId="77777777" w:rsidR="00DA42AF" w:rsidRPr="00C554A8" w:rsidRDefault="000022F5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939178842"/>
                <w:placeholder>
                  <w:docPart w:val="70F8BE6774674A578FB255DBDC3AC68E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2988" w:type="dxa"/>
          </w:tcPr>
          <w:p w14:paraId="3FFDE891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991593395"/>
                <w:placeholder>
                  <w:docPart w:val="3881EBC8BB4F45529F41A37015D647A4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054" w:type="dxa"/>
          </w:tcPr>
          <w:p w14:paraId="0ACFD939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210693047"/>
                <w:placeholder>
                  <w:docPart w:val="ED0A9AB6A82B4388B88DF445831447B3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A42AF" w14:paraId="79E08B52" w14:textId="77777777" w:rsidTr="00DA42AF">
        <w:tc>
          <w:tcPr>
            <w:tcW w:w="3025" w:type="dxa"/>
          </w:tcPr>
          <w:p w14:paraId="6F37F153" w14:textId="77777777" w:rsidR="00DA42AF" w:rsidRPr="00C554A8" w:rsidRDefault="000022F5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708612075"/>
                <w:placeholder>
                  <w:docPart w:val="083A339C97BB472EA7F9FB33C721633B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2988" w:type="dxa"/>
          </w:tcPr>
          <w:p w14:paraId="5031E142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37199226"/>
                <w:placeholder>
                  <w:docPart w:val="74E282C1CE0244969D25B69FAE717586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054" w:type="dxa"/>
          </w:tcPr>
          <w:p w14:paraId="249B6E3B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256285078"/>
                <w:placeholder>
                  <w:docPart w:val="67B319373A8A4F2896B8225DEFAB269E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A42AF" w14:paraId="65B6A619" w14:textId="77777777" w:rsidTr="00DA42AF">
        <w:tc>
          <w:tcPr>
            <w:tcW w:w="3025" w:type="dxa"/>
          </w:tcPr>
          <w:p w14:paraId="364DCA57" w14:textId="77777777" w:rsidR="00DA42AF" w:rsidRPr="00C554A8" w:rsidRDefault="000022F5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43969388"/>
                <w:placeholder>
                  <w:docPart w:val="6065CAF409EC48618836450B74772E57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2988" w:type="dxa"/>
          </w:tcPr>
          <w:p w14:paraId="615847B1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63243010"/>
                <w:placeholder>
                  <w:docPart w:val="AC7E38A92C314253954C53C2425A0745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054" w:type="dxa"/>
          </w:tcPr>
          <w:p w14:paraId="12C33436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264306613"/>
                <w:placeholder>
                  <w:docPart w:val="1BA094A9215F43C4A7DA4F66344707E0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A42AF" w14:paraId="3E86F503" w14:textId="77777777" w:rsidTr="00DA42AF">
        <w:tc>
          <w:tcPr>
            <w:tcW w:w="3025" w:type="dxa"/>
          </w:tcPr>
          <w:p w14:paraId="2B0F0CE9" w14:textId="77777777" w:rsidR="00DA42AF" w:rsidRPr="00C554A8" w:rsidRDefault="000022F5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873209887"/>
                <w:placeholder>
                  <w:docPart w:val="128358ECF5E642C988698489118CC158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2988" w:type="dxa"/>
          </w:tcPr>
          <w:p w14:paraId="7B6F1BD6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815414117"/>
                <w:placeholder>
                  <w:docPart w:val="CEA6F6C7FB7C453FA88898EE64AD5AF1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054" w:type="dxa"/>
          </w:tcPr>
          <w:p w14:paraId="708BCEBC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291675575"/>
                <w:placeholder>
                  <w:docPart w:val="4C40B0907096459CA07F0D68B73AE96D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A42AF" w14:paraId="68C3BB0E" w14:textId="77777777" w:rsidTr="00DA42AF">
        <w:tc>
          <w:tcPr>
            <w:tcW w:w="3025" w:type="dxa"/>
          </w:tcPr>
          <w:p w14:paraId="5A725186" w14:textId="77777777" w:rsidR="00DA42AF" w:rsidRPr="00C554A8" w:rsidRDefault="000022F5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263689102"/>
                <w:placeholder>
                  <w:docPart w:val="771ECAF96007454FAB3E11CBA2FC9081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2988" w:type="dxa"/>
          </w:tcPr>
          <w:p w14:paraId="6EAE6EEC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178577786"/>
                <w:placeholder>
                  <w:docPart w:val="E4CB91239FC842089288BC0C927DFCE7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054" w:type="dxa"/>
          </w:tcPr>
          <w:p w14:paraId="34E24D7E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969880842"/>
                <w:placeholder>
                  <w:docPart w:val="49442F6CC88C48C79F49AE0D003B73B0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A42AF" w14:paraId="39EE47C2" w14:textId="77777777" w:rsidTr="00DA42AF">
        <w:tc>
          <w:tcPr>
            <w:tcW w:w="3025" w:type="dxa"/>
          </w:tcPr>
          <w:p w14:paraId="37EBF196" w14:textId="77777777" w:rsidR="00DA42AF" w:rsidRPr="00C554A8" w:rsidRDefault="000022F5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357009292"/>
                <w:placeholder>
                  <w:docPart w:val="FBCCB2B9A1D34ECF90C3F32D985EA729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2988" w:type="dxa"/>
          </w:tcPr>
          <w:p w14:paraId="719FD7BD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383905940"/>
                <w:placeholder>
                  <w:docPart w:val="8CA4892B9EF24E9CA85BA7DA02B4F2EC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054" w:type="dxa"/>
          </w:tcPr>
          <w:p w14:paraId="1C245C1B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2089841549"/>
                <w:placeholder>
                  <w:docPart w:val="26CD41404F5B4966861674E6258544A4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A42AF" w14:paraId="7B8FB483" w14:textId="77777777" w:rsidTr="00DA42AF">
        <w:tc>
          <w:tcPr>
            <w:tcW w:w="3025" w:type="dxa"/>
          </w:tcPr>
          <w:p w14:paraId="0543B00D" w14:textId="77777777" w:rsidR="00DA42AF" w:rsidRPr="00C554A8" w:rsidRDefault="000022F5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692110182"/>
                <w:placeholder>
                  <w:docPart w:val="C885113F84734C5EB989FA32C983A347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2988" w:type="dxa"/>
          </w:tcPr>
          <w:p w14:paraId="10C59CA5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755858402"/>
                <w:placeholder>
                  <w:docPart w:val="4776275E509A4431B6BD77584360EF45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054" w:type="dxa"/>
          </w:tcPr>
          <w:p w14:paraId="08172915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521866280"/>
                <w:placeholder>
                  <w:docPart w:val="2309706BCC3C4A1182D7A41077CFE324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A42AF" w14:paraId="3B2C844B" w14:textId="77777777" w:rsidTr="00DA42AF">
        <w:tc>
          <w:tcPr>
            <w:tcW w:w="3025" w:type="dxa"/>
          </w:tcPr>
          <w:p w14:paraId="530CF409" w14:textId="77777777" w:rsidR="00DA42AF" w:rsidRPr="00C554A8" w:rsidRDefault="000022F5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708685945"/>
                <w:placeholder>
                  <w:docPart w:val="9F743DCC7D934D99A4F7185686B091E9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2988" w:type="dxa"/>
          </w:tcPr>
          <w:p w14:paraId="32FACD38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595938724"/>
                <w:placeholder>
                  <w:docPart w:val="8EE21FA8B1414496B645742B9D5F8D12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054" w:type="dxa"/>
          </w:tcPr>
          <w:p w14:paraId="5A9FAFEA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110250789"/>
                <w:placeholder>
                  <w:docPart w:val="1348DE8075DA48EEA6720CE26375182B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35DBF462" w14:textId="77777777" w:rsidR="00DA42AF" w:rsidRDefault="00DA42AF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523B23D9" w14:textId="77777777" w:rsidR="002350C0" w:rsidRDefault="00DA42AF" w:rsidP="008F035E">
      <w:pPr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Finalmente, el diagnóstico final del OLS es el siguiente:</w:t>
      </w:r>
    </w:p>
    <w:p w14:paraId="41DB2A47" w14:textId="77777777" w:rsidR="00BE2397" w:rsidRDefault="00BE2397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0FF1B598" w14:textId="77777777" w:rsidR="00DA42AF" w:rsidRDefault="00DA42AF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46D04CDA" w14:textId="77777777" w:rsidR="00DA42AF" w:rsidRPr="00C554A8" w:rsidRDefault="00DA42AF" w:rsidP="00DA42AF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lastRenderedPageBreak/>
        <w:t xml:space="preserve">Tabla </w:t>
      </w:r>
      <w:r w:rsidR="00D20586">
        <w:rPr>
          <w:rFonts w:ascii="Bookman Old Style" w:hAnsi="Bookman Old Style"/>
          <w:iCs/>
          <w:sz w:val="18"/>
          <w:szCs w:val="18"/>
        </w:rPr>
        <w:t>11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Diagnóstico OLS</w:t>
      </w:r>
    </w:p>
    <w:tbl>
      <w:tblPr>
        <w:tblStyle w:val="Tablaconcuadrcula"/>
        <w:tblW w:w="6013" w:type="dxa"/>
        <w:tblLook w:val="04A0" w:firstRow="1" w:lastRow="0" w:firstColumn="1" w:lastColumn="0" w:noHBand="0" w:noVBand="1"/>
      </w:tblPr>
      <w:tblGrid>
        <w:gridCol w:w="3823"/>
        <w:gridCol w:w="2190"/>
      </w:tblGrid>
      <w:tr w:rsidR="00DA42AF" w14:paraId="65DB3482" w14:textId="77777777" w:rsidTr="00DA42AF">
        <w:tc>
          <w:tcPr>
            <w:tcW w:w="3823" w:type="dxa"/>
          </w:tcPr>
          <w:p w14:paraId="40212FB8" w14:textId="77777777" w:rsidR="00DA42AF" w:rsidRPr="00C554A8" w:rsidRDefault="00DA42AF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Estadístico</w:t>
            </w:r>
          </w:p>
        </w:tc>
        <w:tc>
          <w:tcPr>
            <w:tcW w:w="2190" w:type="dxa"/>
          </w:tcPr>
          <w:p w14:paraId="54308E98" w14:textId="77777777" w:rsidR="00DA42AF" w:rsidRDefault="00DA42AF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Valor</w:t>
            </w:r>
          </w:p>
        </w:tc>
      </w:tr>
      <w:tr w:rsidR="00DA42AF" w14:paraId="3BB36000" w14:textId="77777777" w:rsidTr="00DA42AF">
        <w:tc>
          <w:tcPr>
            <w:tcW w:w="3823" w:type="dxa"/>
          </w:tcPr>
          <w:p w14:paraId="257A5085" w14:textId="77777777" w:rsidR="00DA42AF" w:rsidRPr="00C554A8" w:rsidRDefault="00DA42AF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DA42AF">
              <w:rPr>
                <w:rFonts w:ascii="Bookman Old Style" w:hAnsi="Bookman Old Style"/>
                <w:iCs/>
                <w:sz w:val="24"/>
                <w:szCs w:val="24"/>
              </w:rPr>
              <w:t>estadístico F conjunto</w:t>
            </w:r>
          </w:p>
        </w:tc>
        <w:tc>
          <w:tcPr>
            <w:tcW w:w="2190" w:type="dxa"/>
          </w:tcPr>
          <w:p w14:paraId="606FCA5E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614876329"/>
                <w:placeholder>
                  <w:docPart w:val="425809C2197B4450B2E1FAA535AFC6DF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A42AF" w14:paraId="71011375" w14:textId="77777777" w:rsidTr="00DA42AF">
        <w:tc>
          <w:tcPr>
            <w:tcW w:w="3823" w:type="dxa"/>
          </w:tcPr>
          <w:p w14:paraId="6B76B065" w14:textId="77777777" w:rsidR="00DA42AF" w:rsidRPr="00C554A8" w:rsidRDefault="00DA42AF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DA42AF">
              <w:rPr>
                <w:rFonts w:ascii="Bookman Old Style" w:hAnsi="Bookman Old Style"/>
                <w:iCs/>
                <w:sz w:val="24"/>
                <w:szCs w:val="24"/>
              </w:rPr>
              <w:t>estadístico de Wald conjunto</w:t>
            </w:r>
          </w:p>
        </w:tc>
        <w:tc>
          <w:tcPr>
            <w:tcW w:w="2190" w:type="dxa"/>
          </w:tcPr>
          <w:p w14:paraId="435A0F13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60790906"/>
                <w:placeholder>
                  <w:docPart w:val="E628E82687CC4C25864534DCA8CC66C0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DA42AF" w14:paraId="4F92B694" w14:textId="77777777" w:rsidTr="00DA42AF">
        <w:tc>
          <w:tcPr>
            <w:tcW w:w="3823" w:type="dxa"/>
          </w:tcPr>
          <w:p w14:paraId="51545B40" w14:textId="77777777" w:rsidR="00DA42AF" w:rsidRPr="00C554A8" w:rsidRDefault="00DA42AF" w:rsidP="00DA42AF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DA42AF">
              <w:rPr>
                <w:rFonts w:ascii="Bookman Old Style" w:hAnsi="Bookman Old Style"/>
                <w:iCs/>
                <w:sz w:val="24"/>
                <w:szCs w:val="24"/>
              </w:rPr>
              <w:t>estadístico de Koenker (BP)</w:t>
            </w:r>
          </w:p>
        </w:tc>
        <w:tc>
          <w:tcPr>
            <w:tcW w:w="2190" w:type="dxa"/>
          </w:tcPr>
          <w:p w14:paraId="2C3D87E2" w14:textId="77777777" w:rsidR="00DA42AF" w:rsidRDefault="000022F5" w:rsidP="00DA42AF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18223611"/>
                <w:placeholder>
                  <w:docPart w:val="022082631000471780122AFEC2B25879"/>
                </w:placeholder>
                <w:showingPlcHdr/>
              </w:sdtPr>
              <w:sdtEndPr/>
              <w:sdtContent>
                <w:r w:rsidR="00DA42AF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4A731E90" w14:textId="77777777" w:rsidR="00DA42AF" w:rsidRDefault="00DA42AF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3D684923" w14:textId="77777777" w:rsidR="00DA42AF" w:rsidRDefault="00DA42AF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64CAA0D9" w14:textId="77777777" w:rsidR="00DA42AF" w:rsidRDefault="00DA42AF" w:rsidP="008F035E">
      <w:pPr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Los gráficos de correlación de </w:t>
      </w:r>
      <w:r w:rsidRPr="00DA42AF">
        <w:rPr>
          <w:rFonts w:ascii="Bookman Old Style" w:hAnsi="Bookman Old Style"/>
          <w:bCs/>
          <w:sz w:val="24"/>
          <w:szCs w:val="24"/>
        </w:rPr>
        <w:t>la correlación entre cada una de las variables explicativas y la variable modelada (dependiente) y los</w:t>
      </w:r>
      <w:r>
        <w:rPr>
          <w:rFonts w:ascii="Bookman Old Style" w:hAnsi="Bookman Old Style"/>
          <w:bCs/>
          <w:sz w:val="24"/>
          <w:szCs w:val="24"/>
        </w:rPr>
        <w:t xml:space="preserve"> histogramas son los siguientes</w:t>
      </w:r>
      <w:r w:rsidRPr="00DA42AF">
        <w:rPr>
          <w:rFonts w:ascii="Bookman Old Style" w:hAnsi="Bookman Old Style"/>
          <w:bCs/>
          <w:sz w:val="24"/>
          <w:szCs w:val="24"/>
        </w:rPr>
        <w:t>:</w:t>
      </w:r>
    </w:p>
    <w:p w14:paraId="4C899C91" w14:textId="77777777" w:rsidR="00DA42AF" w:rsidRDefault="00DA42AF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sdt>
      <w:sdtPr>
        <w:rPr>
          <w:rFonts w:ascii="Bookman Old Style" w:hAnsi="Bookman Old Style"/>
          <w:bCs/>
          <w:sz w:val="24"/>
          <w:szCs w:val="24"/>
        </w:rPr>
        <w:id w:val="147020741"/>
        <w:showingPlcHdr/>
        <w:picture/>
      </w:sdtPr>
      <w:sdtEndPr/>
      <w:sdtContent>
        <w:p w14:paraId="56484A8E" w14:textId="77777777" w:rsidR="00DA42AF" w:rsidRPr="008F035E" w:rsidRDefault="00DA42AF" w:rsidP="00DA42AF">
          <w:pPr>
            <w:jc w:val="center"/>
            <w:rPr>
              <w:rFonts w:ascii="Bookman Old Style" w:hAnsi="Bookman Old Style"/>
              <w:bCs/>
              <w:sz w:val="24"/>
              <w:szCs w:val="24"/>
            </w:rPr>
          </w:pPr>
          <w:r>
            <w:rPr>
              <w:rFonts w:ascii="Bookman Old Style" w:hAnsi="Bookman Old Style"/>
              <w:bCs/>
              <w:noProof/>
              <w:sz w:val="24"/>
              <w:szCs w:val="24"/>
            </w:rPr>
            <w:drawing>
              <wp:inline distT="0" distB="0" distL="0" distR="0" wp14:anchorId="4BB95CAE" wp14:editId="212557EE">
                <wp:extent cx="1521460" cy="1521460"/>
                <wp:effectExtent l="0" t="0" r="2540" b="254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46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E61084C" w14:textId="77777777" w:rsidR="00DA42AF" w:rsidRPr="00DA42AF" w:rsidRDefault="00DA42AF" w:rsidP="00DA42AF">
      <w:pPr>
        <w:jc w:val="center"/>
        <w:rPr>
          <w:rFonts w:ascii="Bookman Old Style" w:hAnsi="Bookman Old Style"/>
          <w:bCs/>
          <w:sz w:val="24"/>
          <w:szCs w:val="24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 w:rsidR="00D20586">
        <w:rPr>
          <w:rFonts w:ascii="Bookman Old Style" w:hAnsi="Bookman Old Style"/>
          <w:iCs/>
          <w:sz w:val="18"/>
          <w:szCs w:val="18"/>
        </w:rPr>
        <w:t>6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Gráficos de correlación e histogramas.</w:t>
      </w:r>
    </w:p>
    <w:p w14:paraId="5B8815DD" w14:textId="77777777" w:rsidR="00DA42AF" w:rsidRDefault="00DA42AF" w:rsidP="00DA42AF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0EBB995A" w14:textId="77777777" w:rsidR="00F80B01" w:rsidRPr="003F7B06" w:rsidRDefault="00F80B01" w:rsidP="00F80B01">
      <w:pPr>
        <w:jc w:val="both"/>
        <w:rPr>
          <w:rFonts w:ascii="Bookman Old Style" w:hAnsi="Bookman Old Style"/>
          <w:iCs/>
          <w:sz w:val="24"/>
          <w:szCs w:val="24"/>
        </w:rPr>
      </w:pPr>
      <w:r w:rsidRPr="003F7B06">
        <w:rPr>
          <w:rFonts w:ascii="Bookman Old Style" w:hAnsi="Bookman Old Style"/>
          <w:iCs/>
          <w:sz w:val="24"/>
          <w:szCs w:val="24"/>
        </w:rPr>
        <w:t>A la vista de estos resultados</w:t>
      </w:r>
      <w:r>
        <w:rPr>
          <w:rFonts w:ascii="Bookman Old Style" w:hAnsi="Bookman Old Style"/>
          <w:iCs/>
          <w:sz w:val="24"/>
          <w:szCs w:val="24"/>
        </w:rPr>
        <w:t xml:space="preserve"> de este método</w:t>
      </w:r>
      <w:r w:rsidRPr="003F7B06">
        <w:rPr>
          <w:rFonts w:ascii="Bookman Old Style" w:hAnsi="Bookman Old Style"/>
          <w:iCs/>
          <w:sz w:val="24"/>
          <w:szCs w:val="24"/>
        </w:rPr>
        <w:t>, podemos obtener las siguientes conclusiones:</w:t>
      </w:r>
    </w:p>
    <w:p w14:paraId="4DF6D1E9" w14:textId="77777777" w:rsidR="00F80B01" w:rsidRDefault="00F80B01" w:rsidP="00F80B01">
      <w:pPr>
        <w:rPr>
          <w:rFonts w:ascii="Bookman Old Style" w:hAnsi="Bookman Old Style"/>
          <w:bCs/>
        </w:rPr>
      </w:pPr>
    </w:p>
    <w:p w14:paraId="10DFA4AD" w14:textId="77777777" w:rsidR="00F80B01" w:rsidRDefault="00F80B01" w:rsidP="00F80B01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6EBD29D5" w14:textId="77777777" w:rsidR="00F80B01" w:rsidRDefault="00F80B01" w:rsidP="00F80B01">
      <w:pPr>
        <w:jc w:val="both"/>
        <w:rPr>
          <w:rFonts w:ascii="Bookman Old Style" w:hAnsi="Bookman Old Style"/>
          <w:i/>
          <w:sz w:val="24"/>
          <w:szCs w:val="24"/>
        </w:rPr>
      </w:pPr>
      <w:r w:rsidRPr="00273B8E">
        <w:rPr>
          <w:rFonts w:ascii="Bookman Old Style" w:hAnsi="Bookman Old Style"/>
          <w:i/>
          <w:sz w:val="24"/>
          <w:szCs w:val="24"/>
        </w:rPr>
        <w:object w:dxaOrig="225" w:dyaOrig="225" w14:anchorId="30AAFB56">
          <v:shape id="_x0000_i1046" type="#_x0000_t75" style="width:423pt;height:106.8pt" o:ole="">
            <v:imagedata r:id="rId9" o:title=""/>
          </v:shape>
          <w:control r:id="rId14" w:name="TextBox3111111111111" w:shapeid="_x0000_i1046"/>
        </w:object>
      </w:r>
    </w:p>
    <w:p w14:paraId="69FAB7ED" w14:textId="77777777" w:rsidR="00837522" w:rsidRDefault="00837522" w:rsidP="00837522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Regresión ponderada geográficamente</w:t>
      </w:r>
    </w:p>
    <w:p w14:paraId="526F007F" w14:textId="77777777" w:rsidR="00837522" w:rsidRPr="00C554A8" w:rsidRDefault="00837522" w:rsidP="00837522"/>
    <w:p w14:paraId="0772FC94" w14:textId="77777777" w:rsidR="00837522" w:rsidRDefault="00837522" w:rsidP="00837522">
      <w:pPr>
        <w:jc w:val="both"/>
        <w:rPr>
          <w:rFonts w:ascii="Bookman Old Style" w:hAnsi="Bookman Old Style"/>
          <w:iCs/>
          <w:sz w:val="24"/>
          <w:szCs w:val="24"/>
        </w:rPr>
      </w:pPr>
      <w:r>
        <w:rPr>
          <w:rFonts w:ascii="Bookman Old Style" w:hAnsi="Bookman Old Style"/>
          <w:iCs/>
          <w:sz w:val="24"/>
          <w:szCs w:val="24"/>
        </w:rPr>
        <w:t>La regresión ponderada geográficamente se ha configurado de la siguiente manera:</w:t>
      </w:r>
    </w:p>
    <w:p w14:paraId="61507794" w14:textId="77777777" w:rsidR="00837522" w:rsidRDefault="00837522" w:rsidP="00837522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67086359" w14:textId="77777777" w:rsidR="00837522" w:rsidRPr="00C554A8" w:rsidRDefault="00837522" w:rsidP="00837522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 w:rsidR="00D20586">
        <w:rPr>
          <w:rFonts w:ascii="Bookman Old Style" w:hAnsi="Bookman Old Style"/>
          <w:iCs/>
          <w:sz w:val="18"/>
          <w:szCs w:val="18"/>
        </w:rPr>
        <w:t>12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 w:rsidR="00BE2397">
        <w:rPr>
          <w:rFonts w:ascii="Bookman Old Style" w:hAnsi="Bookman Old Style"/>
          <w:iCs/>
          <w:sz w:val="18"/>
          <w:szCs w:val="18"/>
        </w:rPr>
        <w:t>P</w:t>
      </w:r>
      <w:r w:rsidRPr="00C554A8">
        <w:rPr>
          <w:rFonts w:ascii="Bookman Old Style" w:hAnsi="Bookman Old Style"/>
          <w:iCs/>
          <w:sz w:val="18"/>
          <w:szCs w:val="18"/>
        </w:rPr>
        <w:t xml:space="preserve">arámetros de cálculo </w:t>
      </w:r>
      <w:r>
        <w:rPr>
          <w:rFonts w:ascii="Bookman Old Style" w:hAnsi="Bookman Old Style"/>
          <w:iCs/>
          <w:sz w:val="18"/>
          <w:szCs w:val="18"/>
        </w:rPr>
        <w:t>GWR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7522" w14:paraId="1865893D" w14:textId="77777777" w:rsidTr="008B1ADD">
        <w:tc>
          <w:tcPr>
            <w:tcW w:w="4247" w:type="dxa"/>
          </w:tcPr>
          <w:p w14:paraId="47D82D77" w14:textId="77777777" w:rsidR="00837522" w:rsidRPr="00C554A8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dependiente</w:t>
            </w:r>
          </w:p>
        </w:tc>
        <w:tc>
          <w:tcPr>
            <w:tcW w:w="4247" w:type="dxa"/>
          </w:tcPr>
          <w:p w14:paraId="4B5509CB" w14:textId="77777777" w:rsidR="00837522" w:rsidRDefault="000022F5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977028856"/>
                <w:placeholder>
                  <w:docPart w:val="D7896EBE8FEB48CAB1527FB003228DD4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2AB27CE2" w14:textId="77777777" w:rsidTr="008B1ADD">
        <w:tc>
          <w:tcPr>
            <w:tcW w:w="4247" w:type="dxa"/>
          </w:tcPr>
          <w:p w14:paraId="0A4EB07F" w14:textId="77777777" w:rsidR="00837522" w:rsidRPr="00C554A8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07D5A89E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376815455"/>
                <w:placeholder>
                  <w:docPart w:val="BE4F8B9C88D94640B5FDE062B8240FA8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6ECFEE1C" w14:textId="77777777" w:rsidTr="008B1ADD">
        <w:tc>
          <w:tcPr>
            <w:tcW w:w="4247" w:type="dxa"/>
          </w:tcPr>
          <w:p w14:paraId="1C6DA885" w14:textId="77777777" w:rsidR="00837522" w:rsidRPr="00C554A8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35E6B58F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899013498"/>
                <w:placeholder>
                  <w:docPart w:val="A55BD52041CD450D8ED57E79E8127D4F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277F6F1B" w14:textId="77777777" w:rsidTr="008B1ADD">
        <w:tc>
          <w:tcPr>
            <w:tcW w:w="4247" w:type="dxa"/>
          </w:tcPr>
          <w:p w14:paraId="39EEAD18" w14:textId="77777777" w:rsidR="00837522" w:rsidRPr="00C554A8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1473548D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570344299"/>
                <w:placeholder>
                  <w:docPart w:val="AF66ED7CB17D4F79B273C054628F5571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72A07BB8" w14:textId="77777777" w:rsidTr="008B1ADD">
        <w:tc>
          <w:tcPr>
            <w:tcW w:w="4247" w:type="dxa"/>
          </w:tcPr>
          <w:p w14:paraId="5ED61607" w14:textId="77777777" w:rsidR="00837522" w:rsidRPr="00C554A8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561805B9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505872682"/>
                <w:placeholder>
                  <w:docPart w:val="2648CEB150734FFE9E05BCEE77D0CFBC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79954FA6" w14:textId="77777777" w:rsidTr="008B1ADD">
        <w:tc>
          <w:tcPr>
            <w:tcW w:w="4247" w:type="dxa"/>
          </w:tcPr>
          <w:p w14:paraId="11B7492B" w14:textId="77777777" w:rsidR="00837522" w:rsidRPr="00C554A8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3F7EABE5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555540110"/>
                <w:placeholder>
                  <w:docPart w:val="89CC95C32E95438EBD7C04B2BBCD9677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33E44CE9" w14:textId="77777777" w:rsidTr="008B1ADD">
        <w:tc>
          <w:tcPr>
            <w:tcW w:w="4247" w:type="dxa"/>
          </w:tcPr>
          <w:p w14:paraId="701D7CE0" w14:textId="77777777" w:rsidR="00837522" w:rsidRPr="00C554A8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364C9B08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568915449"/>
                <w:placeholder>
                  <w:docPart w:val="072FEDCC165C426C88C4B4C223BAB309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46B7362F" w14:textId="77777777" w:rsidTr="008B1ADD">
        <w:tc>
          <w:tcPr>
            <w:tcW w:w="4247" w:type="dxa"/>
          </w:tcPr>
          <w:p w14:paraId="586759AA" w14:textId="77777777" w:rsidR="00837522" w:rsidRPr="00C554A8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Variable explicativa</w:t>
            </w:r>
          </w:p>
        </w:tc>
        <w:tc>
          <w:tcPr>
            <w:tcW w:w="4247" w:type="dxa"/>
          </w:tcPr>
          <w:p w14:paraId="0FE7B27E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648952821"/>
                <w:placeholder>
                  <w:docPart w:val="B393BCB4FDC04C85B575D2BD467958A4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73D98F50" w14:textId="77777777" w:rsidTr="008B1ADD">
        <w:tc>
          <w:tcPr>
            <w:tcW w:w="4247" w:type="dxa"/>
          </w:tcPr>
          <w:p w14:paraId="7DA67B91" w14:textId="77777777" w:rsidR="00837522" w:rsidRPr="00C554A8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lastRenderedPageBreak/>
              <w:t>Variable explicativa</w:t>
            </w:r>
          </w:p>
        </w:tc>
        <w:tc>
          <w:tcPr>
            <w:tcW w:w="4247" w:type="dxa"/>
          </w:tcPr>
          <w:p w14:paraId="76DF695A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820922814"/>
                <w:placeholder>
                  <w:docPart w:val="223792D619E2428DB882F7387D43767E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14D6ACA5" w14:textId="77777777" w:rsidTr="008B1ADD">
        <w:tc>
          <w:tcPr>
            <w:tcW w:w="4247" w:type="dxa"/>
          </w:tcPr>
          <w:p w14:paraId="7C5BE65F" w14:textId="77777777" w:rsidR="00837522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Tipo de vecindario</w:t>
            </w:r>
          </w:p>
        </w:tc>
        <w:tc>
          <w:tcPr>
            <w:tcW w:w="4247" w:type="dxa"/>
          </w:tcPr>
          <w:p w14:paraId="6CA1C385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556967702"/>
                <w:placeholder>
                  <w:docPart w:val="60B8A13535604CD3827C475675A2EFA6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389C65C5" w14:textId="77777777" w:rsidTr="008B1ADD">
        <w:tc>
          <w:tcPr>
            <w:tcW w:w="4247" w:type="dxa"/>
          </w:tcPr>
          <w:p w14:paraId="0AA9FC01" w14:textId="77777777" w:rsidR="00837522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Método de selección del vecindario</w:t>
            </w:r>
          </w:p>
        </w:tc>
        <w:tc>
          <w:tcPr>
            <w:tcW w:w="4247" w:type="dxa"/>
          </w:tcPr>
          <w:p w14:paraId="36355F79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420749104"/>
                <w:placeholder>
                  <w:docPart w:val="C4B7A70E90D146D2BB98C4881A3F3FF1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78DE71DB" w14:textId="77777777" w:rsidTr="008B1ADD">
        <w:tc>
          <w:tcPr>
            <w:tcW w:w="4247" w:type="dxa"/>
          </w:tcPr>
          <w:p w14:paraId="62F914F9" w14:textId="77777777" w:rsidR="00837522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Mínimo número de vecinos</w:t>
            </w:r>
          </w:p>
        </w:tc>
        <w:tc>
          <w:tcPr>
            <w:tcW w:w="4247" w:type="dxa"/>
          </w:tcPr>
          <w:p w14:paraId="08A68F91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2056146871"/>
                <w:placeholder>
                  <w:docPart w:val="680353D9BA3D4048AADAFE77C9E51880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350D5673" w14:textId="77777777" w:rsidTr="008B1ADD">
        <w:tc>
          <w:tcPr>
            <w:tcW w:w="4247" w:type="dxa"/>
          </w:tcPr>
          <w:p w14:paraId="08C2EA01" w14:textId="77777777" w:rsidR="00837522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Máximo número de vecinos</w:t>
            </w:r>
          </w:p>
        </w:tc>
        <w:tc>
          <w:tcPr>
            <w:tcW w:w="4247" w:type="dxa"/>
          </w:tcPr>
          <w:p w14:paraId="3897DD30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83068887"/>
                <w:placeholder>
                  <w:docPart w:val="E3F3ED636A874BE78AAA538CD0C8C51A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73716EDD" w14:textId="77777777" w:rsidTr="008B1ADD">
        <w:tc>
          <w:tcPr>
            <w:tcW w:w="4247" w:type="dxa"/>
          </w:tcPr>
          <w:p w14:paraId="5BBA55B7" w14:textId="77777777" w:rsidR="00837522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Esquema de peso local</w:t>
            </w:r>
          </w:p>
        </w:tc>
        <w:tc>
          <w:tcPr>
            <w:tcW w:w="4247" w:type="dxa"/>
          </w:tcPr>
          <w:p w14:paraId="16772274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317529280"/>
                <w:placeholder>
                  <w:docPart w:val="51446725AB6A484E88DAEAA0459E01F8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61B7135D" w14:textId="77777777" w:rsidR="00837522" w:rsidRDefault="00837522" w:rsidP="00837522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476EB306" w14:textId="77777777" w:rsidR="00837522" w:rsidRDefault="00837522" w:rsidP="00837522">
      <w:pPr>
        <w:jc w:val="both"/>
        <w:rPr>
          <w:rFonts w:ascii="Bookman Old Style" w:hAnsi="Bookman Old Style"/>
          <w:iCs/>
          <w:sz w:val="24"/>
          <w:szCs w:val="24"/>
        </w:rPr>
      </w:pPr>
    </w:p>
    <w:sdt>
      <w:sdtPr>
        <w:rPr>
          <w:rFonts w:ascii="Bookman Old Style" w:hAnsi="Bookman Old Style"/>
          <w:iCs/>
          <w:sz w:val="18"/>
          <w:szCs w:val="18"/>
        </w:rPr>
        <w:id w:val="-1438134826"/>
        <w:showingPlcHdr/>
        <w:picture/>
      </w:sdtPr>
      <w:sdtEndPr/>
      <w:sdtContent>
        <w:p w14:paraId="7CD6B7A8" w14:textId="77777777" w:rsidR="00837522" w:rsidRDefault="00837522" w:rsidP="00837522">
          <w:pPr>
            <w:jc w:val="center"/>
            <w:rPr>
              <w:rFonts w:ascii="Bookman Old Style" w:hAnsi="Bookman Old Style"/>
              <w:iCs/>
              <w:sz w:val="18"/>
              <w:szCs w:val="18"/>
            </w:rPr>
          </w:pPr>
          <w:r>
            <w:rPr>
              <w:rFonts w:ascii="Bookman Old Style" w:hAnsi="Bookman Old Style"/>
              <w:iCs/>
              <w:noProof/>
              <w:sz w:val="18"/>
              <w:szCs w:val="18"/>
            </w:rPr>
            <w:drawing>
              <wp:inline distT="0" distB="0" distL="0" distR="0" wp14:anchorId="2A78DCB9" wp14:editId="79B86DCF">
                <wp:extent cx="1905000" cy="1905000"/>
                <wp:effectExtent l="0" t="0" r="0" b="0"/>
                <wp:docPr id="4" name="Imagen 4" descr="Form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Forma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4509700" w14:textId="77777777" w:rsidR="00837522" w:rsidRPr="00D31D2C" w:rsidRDefault="00837522" w:rsidP="00837522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 w:rsidR="00D20586">
        <w:rPr>
          <w:rFonts w:ascii="Bookman Old Style" w:hAnsi="Bookman Old Style"/>
          <w:iCs/>
          <w:sz w:val="18"/>
          <w:szCs w:val="18"/>
        </w:rPr>
        <w:t>7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Mapa de residuos de la GWR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32BDB54A" w14:textId="77777777" w:rsidR="00837522" w:rsidRDefault="00837522" w:rsidP="00837522">
      <w:pPr>
        <w:jc w:val="both"/>
        <w:rPr>
          <w:rFonts w:ascii="Bookman Old Style" w:hAnsi="Bookman Old Style"/>
          <w:iCs/>
          <w:sz w:val="24"/>
          <w:szCs w:val="24"/>
        </w:rPr>
      </w:pPr>
    </w:p>
    <w:p w14:paraId="32E0AD01" w14:textId="77777777" w:rsidR="00837522" w:rsidRDefault="00837522" w:rsidP="00837522">
      <w:pPr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Los estadísticos del diagnóstico del modelo son los que se muestran a continuación:</w:t>
      </w:r>
    </w:p>
    <w:p w14:paraId="7059C006" w14:textId="77777777" w:rsidR="00837522" w:rsidRDefault="00837522" w:rsidP="00837522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3E289D04" w14:textId="77777777" w:rsidR="00837522" w:rsidRPr="00C554A8" w:rsidRDefault="00837522" w:rsidP="00837522">
      <w:pPr>
        <w:jc w:val="both"/>
        <w:rPr>
          <w:rFonts w:ascii="Bookman Old Style" w:hAnsi="Bookman Old Style"/>
          <w:iCs/>
          <w:sz w:val="18"/>
          <w:szCs w:val="18"/>
        </w:rPr>
      </w:pPr>
      <w:r w:rsidRPr="00C554A8">
        <w:rPr>
          <w:rFonts w:ascii="Bookman Old Style" w:hAnsi="Bookman Old Style"/>
          <w:iCs/>
          <w:sz w:val="18"/>
          <w:szCs w:val="18"/>
        </w:rPr>
        <w:t xml:space="preserve">Tabla </w:t>
      </w:r>
      <w:r w:rsidR="00D20586">
        <w:rPr>
          <w:rFonts w:ascii="Bookman Old Style" w:hAnsi="Bookman Old Style"/>
          <w:iCs/>
          <w:sz w:val="18"/>
          <w:szCs w:val="18"/>
        </w:rPr>
        <w:t>13</w:t>
      </w:r>
      <w:r w:rsidRPr="00C554A8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Estadísticos de las variables</w:t>
      </w:r>
    </w:p>
    <w:tbl>
      <w:tblPr>
        <w:tblStyle w:val="Tablaconcuadrcula"/>
        <w:tblW w:w="8075" w:type="dxa"/>
        <w:tblLook w:val="04A0" w:firstRow="1" w:lastRow="0" w:firstColumn="1" w:lastColumn="0" w:noHBand="0" w:noVBand="1"/>
      </w:tblPr>
      <w:tblGrid>
        <w:gridCol w:w="3681"/>
        <w:gridCol w:w="4394"/>
      </w:tblGrid>
      <w:tr w:rsidR="00837522" w14:paraId="4A04B5F3" w14:textId="77777777" w:rsidTr="00837522">
        <w:tc>
          <w:tcPr>
            <w:tcW w:w="3681" w:type="dxa"/>
          </w:tcPr>
          <w:p w14:paraId="371C7F97" w14:textId="77777777" w:rsidR="00837522" w:rsidRPr="00837522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837522">
              <w:rPr>
                <w:rFonts w:ascii="Bookman Old Style" w:hAnsi="Bookman Old Style"/>
                <w:iCs/>
                <w:sz w:val="24"/>
                <w:szCs w:val="24"/>
              </w:rPr>
              <w:t>R</w:t>
            </w:r>
            <w:r w:rsidRPr="00837522">
              <w:rPr>
                <w:rFonts w:ascii="Bookman Old Style" w:hAnsi="Bookman Old Style"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94" w:type="dxa"/>
          </w:tcPr>
          <w:p w14:paraId="5B57953A" w14:textId="77777777" w:rsidR="00837522" w:rsidRDefault="000022F5" w:rsidP="008B1ADD">
            <w:pPr>
              <w:rPr>
                <w:rFonts w:ascii="Bookman Old Style" w:hAnsi="Bookman Old Style"/>
                <w:iCs/>
                <w:sz w:val="24"/>
                <w:szCs w:val="24"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840517261"/>
                <w:placeholder>
                  <w:docPart w:val="E44B33D61F99401C85B45B19F645270D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458F9A52" w14:textId="77777777" w:rsidTr="00837522">
        <w:tc>
          <w:tcPr>
            <w:tcW w:w="3681" w:type="dxa"/>
          </w:tcPr>
          <w:p w14:paraId="31C509FD" w14:textId="77777777" w:rsidR="00837522" w:rsidRPr="00837522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837522">
              <w:rPr>
                <w:rFonts w:ascii="Bookman Old Style" w:hAnsi="Bookman Old Style"/>
              </w:rPr>
              <w:t>AdjR</w:t>
            </w:r>
            <w:r w:rsidRPr="00837522">
              <w:rPr>
                <w:rFonts w:ascii="Bookman Old Style" w:hAnsi="Bookman Old Style"/>
                <w:vertAlign w:val="superscript"/>
              </w:rPr>
              <w:t>2</w:t>
            </w:r>
          </w:p>
        </w:tc>
        <w:tc>
          <w:tcPr>
            <w:tcW w:w="4394" w:type="dxa"/>
          </w:tcPr>
          <w:p w14:paraId="6F1CF929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316187898"/>
                <w:placeholder>
                  <w:docPart w:val="EA40BBD02E6B4A30AB034B1436254882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776B8A7A" w14:textId="77777777" w:rsidTr="00837522">
        <w:tc>
          <w:tcPr>
            <w:tcW w:w="3681" w:type="dxa"/>
          </w:tcPr>
          <w:p w14:paraId="31202284" w14:textId="77777777" w:rsidR="00837522" w:rsidRPr="00837522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837522">
              <w:rPr>
                <w:rFonts w:ascii="Bookman Old Style" w:hAnsi="Bookman Old Style"/>
              </w:rPr>
              <w:t>AIC</w:t>
            </w:r>
          </w:p>
        </w:tc>
        <w:tc>
          <w:tcPr>
            <w:tcW w:w="4394" w:type="dxa"/>
          </w:tcPr>
          <w:p w14:paraId="38D8FCEB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34428344"/>
                <w:placeholder>
                  <w:docPart w:val="B3E0C666A6B147E2B13CB7A4CF1322BA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21152B0A" w14:textId="77777777" w:rsidTr="00837522">
        <w:tc>
          <w:tcPr>
            <w:tcW w:w="3681" w:type="dxa"/>
          </w:tcPr>
          <w:p w14:paraId="73AC529E" w14:textId="77777777" w:rsidR="00837522" w:rsidRPr="00837522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837522">
              <w:rPr>
                <w:rFonts w:ascii="Bookman Old Style" w:hAnsi="Bookman Old Style"/>
              </w:rPr>
              <w:t>σ</w:t>
            </w:r>
            <w:r w:rsidRPr="00837522">
              <w:rPr>
                <w:rFonts w:ascii="Bookman Old Style" w:hAnsi="Bookman Old Style"/>
                <w:vertAlign w:val="superscript"/>
              </w:rPr>
              <w:t>2</w:t>
            </w:r>
            <w:r w:rsidRPr="0083752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4394" w:type="dxa"/>
          </w:tcPr>
          <w:p w14:paraId="34EA719C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2124961088"/>
                <w:placeholder>
                  <w:docPart w:val="8691926B2D8C446EAD3F2CDD00CE0271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4B27EC1B" w14:textId="77777777" w:rsidTr="00837522">
        <w:tc>
          <w:tcPr>
            <w:tcW w:w="3681" w:type="dxa"/>
          </w:tcPr>
          <w:p w14:paraId="4420EF68" w14:textId="77777777" w:rsidR="00837522" w:rsidRPr="00837522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837522">
              <w:rPr>
                <w:rFonts w:ascii="Bookman Old Style" w:hAnsi="Bookman Old Style"/>
              </w:rPr>
              <w:t>σ</w:t>
            </w:r>
            <w:r w:rsidRPr="00837522">
              <w:rPr>
                <w:rFonts w:ascii="Bookman Old Style" w:hAnsi="Bookman Old Style"/>
                <w:vertAlign w:val="superscript"/>
              </w:rPr>
              <w:t>2</w:t>
            </w:r>
            <w:r w:rsidRPr="00837522">
              <w:rPr>
                <w:rFonts w:ascii="Bookman Old Style" w:hAnsi="Bookman Old Style"/>
              </w:rPr>
              <w:t>MLE</w:t>
            </w:r>
          </w:p>
        </w:tc>
        <w:tc>
          <w:tcPr>
            <w:tcW w:w="4394" w:type="dxa"/>
          </w:tcPr>
          <w:p w14:paraId="3E8D3B47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1162200959"/>
                <w:placeholder>
                  <w:docPart w:val="5A185712B136483FBDBD55588367D24B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837522" w14:paraId="09433959" w14:textId="77777777" w:rsidTr="00837522">
        <w:tc>
          <w:tcPr>
            <w:tcW w:w="3681" w:type="dxa"/>
          </w:tcPr>
          <w:p w14:paraId="5599B56D" w14:textId="77777777" w:rsidR="00837522" w:rsidRPr="00837522" w:rsidRDefault="00837522" w:rsidP="008B1ADD">
            <w:pPr>
              <w:jc w:val="both"/>
              <w:rPr>
                <w:rFonts w:ascii="Bookman Old Style" w:hAnsi="Bookman Old Style"/>
                <w:iCs/>
                <w:sz w:val="24"/>
                <w:szCs w:val="24"/>
              </w:rPr>
            </w:pPr>
            <w:r w:rsidRPr="00837522">
              <w:rPr>
                <w:rFonts w:ascii="Bookman Old Style" w:hAnsi="Bookman Old Style"/>
              </w:rPr>
              <w:t>Grados de libertad efectivos</w:t>
            </w:r>
          </w:p>
        </w:tc>
        <w:tc>
          <w:tcPr>
            <w:tcW w:w="4394" w:type="dxa"/>
          </w:tcPr>
          <w:p w14:paraId="04D20CD7" w14:textId="77777777" w:rsidR="00837522" w:rsidRDefault="000022F5" w:rsidP="008B1ADD">
            <w:pPr>
              <w:jc w:val="both"/>
              <w:rPr>
                <w:rFonts w:ascii="Bookman Old Style" w:hAnsi="Bookman Old Style"/>
                <w:b/>
              </w:rPr>
            </w:pPr>
            <w:sdt>
              <w:sdtPr>
                <w:rPr>
                  <w:rFonts w:ascii="Bookman Old Style" w:hAnsi="Bookman Old Style"/>
                  <w:b/>
                </w:rPr>
                <w:id w:val="-180124643"/>
                <w:placeholder>
                  <w:docPart w:val="A410C37362E240C4B69EBCEE59FCD4CA"/>
                </w:placeholder>
                <w:showingPlcHdr/>
              </w:sdtPr>
              <w:sdtEndPr/>
              <w:sdtContent>
                <w:r w:rsidR="00837522" w:rsidRPr="005C7168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14:paraId="72FBC95F" w14:textId="77777777" w:rsidR="00837522" w:rsidRDefault="00837522" w:rsidP="00837522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40692AA3" w14:textId="77777777" w:rsidR="00F80B01" w:rsidRDefault="00F80B01" w:rsidP="00837522">
      <w:pPr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Además, en los gráficos de la siguiente figura podemos observar el ajuste del modelo y los residuos:</w:t>
      </w:r>
    </w:p>
    <w:p w14:paraId="1D958310" w14:textId="77777777" w:rsidR="00F80B01" w:rsidRDefault="00F80B01" w:rsidP="00837522">
      <w:pPr>
        <w:jc w:val="both"/>
        <w:rPr>
          <w:rFonts w:ascii="Bookman Old Style" w:hAnsi="Bookman Old Style"/>
          <w:bCs/>
          <w:sz w:val="24"/>
          <w:szCs w:val="24"/>
        </w:rPr>
      </w:pPr>
    </w:p>
    <w:sdt>
      <w:sdtPr>
        <w:rPr>
          <w:rFonts w:ascii="Bookman Old Style" w:hAnsi="Bookman Old Style"/>
          <w:bCs/>
          <w:sz w:val="24"/>
          <w:szCs w:val="24"/>
        </w:rPr>
        <w:id w:val="1270509372"/>
        <w:showingPlcHdr/>
        <w:picture/>
      </w:sdtPr>
      <w:sdtEndPr/>
      <w:sdtContent>
        <w:p w14:paraId="0BD1BA1B" w14:textId="77777777" w:rsidR="00F80B01" w:rsidRDefault="00F80B01" w:rsidP="00F80B01">
          <w:pPr>
            <w:jc w:val="center"/>
            <w:rPr>
              <w:rFonts w:ascii="Bookman Old Style" w:hAnsi="Bookman Old Style"/>
              <w:bCs/>
              <w:sz w:val="24"/>
              <w:szCs w:val="24"/>
            </w:rPr>
          </w:pPr>
          <w:r>
            <w:rPr>
              <w:rFonts w:ascii="Bookman Old Style" w:hAnsi="Bookman Old Style"/>
              <w:bCs/>
              <w:noProof/>
              <w:sz w:val="24"/>
              <w:szCs w:val="24"/>
            </w:rPr>
            <w:drawing>
              <wp:inline distT="0" distB="0" distL="0" distR="0" wp14:anchorId="33599EC7" wp14:editId="102D0672">
                <wp:extent cx="1524000" cy="1524000"/>
                <wp:effectExtent l="0" t="0" r="0" b="0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7DD679E" w14:textId="77777777" w:rsidR="00F80B01" w:rsidRPr="00D31D2C" w:rsidRDefault="00F80B01" w:rsidP="00F80B01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 w:rsidR="00D20586">
        <w:rPr>
          <w:rFonts w:ascii="Bookman Old Style" w:hAnsi="Bookman Old Style"/>
          <w:iCs/>
          <w:sz w:val="18"/>
          <w:szCs w:val="18"/>
        </w:rPr>
        <w:t>8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Gráficos del ajuste de GWR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53DCC8A7" w14:textId="77777777" w:rsidR="00F80B01" w:rsidRDefault="00F80B01" w:rsidP="00837522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580A879B" w14:textId="77777777" w:rsidR="00837522" w:rsidRDefault="00F80B01" w:rsidP="00837522">
      <w:pPr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La comparación de los residuos obtenidos mediante OLS y GWR se puede ver en la siguiente figura:</w:t>
      </w:r>
    </w:p>
    <w:p w14:paraId="27013674" w14:textId="77777777" w:rsidR="00F80B01" w:rsidRDefault="00F80B01" w:rsidP="00837522">
      <w:pPr>
        <w:jc w:val="both"/>
        <w:rPr>
          <w:rFonts w:ascii="Bookman Old Style" w:hAnsi="Bookman Old Style"/>
          <w:bCs/>
          <w:sz w:val="24"/>
          <w:szCs w:val="24"/>
        </w:rPr>
      </w:pPr>
    </w:p>
    <w:sdt>
      <w:sdtPr>
        <w:rPr>
          <w:rFonts w:ascii="Bookman Old Style" w:hAnsi="Bookman Old Style"/>
          <w:bCs/>
          <w:sz w:val="24"/>
          <w:szCs w:val="24"/>
        </w:rPr>
        <w:id w:val="-1674719442"/>
        <w:showingPlcHdr/>
        <w:picture/>
      </w:sdtPr>
      <w:sdtEndPr/>
      <w:sdtContent>
        <w:p w14:paraId="7492BE41" w14:textId="77777777" w:rsidR="00F80B01" w:rsidRDefault="00F80B01" w:rsidP="00F80B01">
          <w:pPr>
            <w:jc w:val="center"/>
            <w:rPr>
              <w:rFonts w:ascii="Bookman Old Style" w:hAnsi="Bookman Old Style"/>
              <w:bCs/>
              <w:sz w:val="24"/>
              <w:szCs w:val="24"/>
            </w:rPr>
          </w:pPr>
          <w:r>
            <w:rPr>
              <w:rFonts w:ascii="Bookman Old Style" w:hAnsi="Bookman Old Style"/>
              <w:bCs/>
              <w:noProof/>
              <w:sz w:val="24"/>
              <w:szCs w:val="24"/>
            </w:rPr>
            <w:drawing>
              <wp:inline distT="0" distB="0" distL="0" distR="0" wp14:anchorId="2A5D0833" wp14:editId="4E105CA0">
                <wp:extent cx="1524000" cy="1524000"/>
                <wp:effectExtent l="0" t="0" r="0" b="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C99B3B5" w14:textId="77777777" w:rsidR="00F80B01" w:rsidRPr="00D31D2C" w:rsidRDefault="00F80B01" w:rsidP="00F80B01">
      <w:pPr>
        <w:jc w:val="center"/>
        <w:rPr>
          <w:rFonts w:ascii="Bookman Old Style" w:hAnsi="Bookman Old Style"/>
          <w:iCs/>
          <w:sz w:val="18"/>
          <w:szCs w:val="18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 w:rsidR="00D20586">
        <w:rPr>
          <w:rFonts w:ascii="Bookman Old Style" w:hAnsi="Bookman Old Style"/>
          <w:iCs/>
          <w:sz w:val="18"/>
          <w:szCs w:val="18"/>
        </w:rPr>
        <w:t>9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>
        <w:rPr>
          <w:rFonts w:ascii="Bookman Old Style" w:hAnsi="Bookman Old Style"/>
          <w:iCs/>
          <w:sz w:val="18"/>
          <w:szCs w:val="18"/>
        </w:rPr>
        <w:t>Residuos de OLS y de GWR</w:t>
      </w:r>
      <w:r w:rsidRPr="00D31D2C">
        <w:rPr>
          <w:rFonts w:ascii="Bookman Old Style" w:hAnsi="Bookman Old Style"/>
          <w:iCs/>
          <w:sz w:val="18"/>
          <w:szCs w:val="18"/>
        </w:rPr>
        <w:t>.</w:t>
      </w:r>
    </w:p>
    <w:p w14:paraId="6F8FF666" w14:textId="77777777" w:rsidR="00837522" w:rsidRDefault="00837522" w:rsidP="00837522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00ECAA7C" w14:textId="77777777" w:rsidR="00837522" w:rsidRDefault="00F80B01" w:rsidP="00837522">
      <w:pPr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Finalmente, el mapa de estimación de la variable mediane el método de GWR es el que se muestra a continuación</w:t>
      </w:r>
      <w:r w:rsidR="00837522" w:rsidRPr="00DA42AF">
        <w:rPr>
          <w:rFonts w:ascii="Bookman Old Style" w:hAnsi="Bookman Old Style"/>
          <w:bCs/>
          <w:sz w:val="24"/>
          <w:szCs w:val="24"/>
        </w:rPr>
        <w:t>:</w:t>
      </w:r>
    </w:p>
    <w:p w14:paraId="1254FB3E" w14:textId="77777777" w:rsidR="00837522" w:rsidRDefault="00837522" w:rsidP="00837522">
      <w:pPr>
        <w:jc w:val="both"/>
        <w:rPr>
          <w:rFonts w:ascii="Bookman Old Style" w:hAnsi="Bookman Old Style"/>
          <w:bCs/>
          <w:sz w:val="24"/>
          <w:szCs w:val="24"/>
        </w:rPr>
      </w:pPr>
    </w:p>
    <w:sdt>
      <w:sdtPr>
        <w:rPr>
          <w:rFonts w:ascii="Bookman Old Style" w:hAnsi="Bookman Old Style"/>
          <w:bCs/>
          <w:sz w:val="24"/>
          <w:szCs w:val="24"/>
        </w:rPr>
        <w:id w:val="-1143195277"/>
        <w:showingPlcHdr/>
        <w:picture/>
      </w:sdtPr>
      <w:sdtEndPr/>
      <w:sdtContent>
        <w:p w14:paraId="613722BC" w14:textId="77777777" w:rsidR="00837522" w:rsidRPr="008F035E" w:rsidRDefault="00837522" w:rsidP="00837522">
          <w:pPr>
            <w:jc w:val="center"/>
            <w:rPr>
              <w:rFonts w:ascii="Bookman Old Style" w:hAnsi="Bookman Old Style"/>
              <w:bCs/>
              <w:sz w:val="24"/>
              <w:szCs w:val="24"/>
            </w:rPr>
          </w:pPr>
          <w:r>
            <w:rPr>
              <w:rFonts w:ascii="Bookman Old Style" w:hAnsi="Bookman Old Style"/>
              <w:bCs/>
              <w:noProof/>
              <w:sz w:val="24"/>
              <w:szCs w:val="24"/>
            </w:rPr>
            <w:drawing>
              <wp:inline distT="0" distB="0" distL="0" distR="0" wp14:anchorId="64BE46A1" wp14:editId="72A88CE4">
                <wp:extent cx="1521460" cy="1521460"/>
                <wp:effectExtent l="0" t="0" r="2540" b="2540"/>
                <wp:docPr id="5" name="Imagen 5" descr="Form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Forma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46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B3C67E5" w14:textId="77777777" w:rsidR="00837522" w:rsidRPr="00DA42AF" w:rsidRDefault="00837522" w:rsidP="00837522">
      <w:pPr>
        <w:jc w:val="center"/>
        <w:rPr>
          <w:rFonts w:ascii="Bookman Old Style" w:hAnsi="Bookman Old Style"/>
          <w:bCs/>
          <w:sz w:val="24"/>
          <w:szCs w:val="24"/>
        </w:rPr>
      </w:pPr>
      <w:r w:rsidRPr="00D31D2C">
        <w:rPr>
          <w:rFonts w:ascii="Bookman Old Style" w:hAnsi="Bookman Old Style"/>
          <w:iCs/>
          <w:sz w:val="18"/>
          <w:szCs w:val="18"/>
        </w:rPr>
        <w:t xml:space="preserve">Figura </w:t>
      </w:r>
      <w:r w:rsidR="00D20586">
        <w:rPr>
          <w:rFonts w:ascii="Bookman Old Style" w:hAnsi="Bookman Old Style"/>
          <w:iCs/>
          <w:sz w:val="18"/>
          <w:szCs w:val="18"/>
        </w:rPr>
        <w:t>10</w:t>
      </w:r>
      <w:r w:rsidRPr="00D31D2C">
        <w:rPr>
          <w:rFonts w:ascii="Bookman Old Style" w:hAnsi="Bookman Old Style"/>
          <w:iCs/>
          <w:sz w:val="18"/>
          <w:szCs w:val="18"/>
        </w:rPr>
        <w:t xml:space="preserve">: </w:t>
      </w:r>
      <w:r w:rsidR="00F80B01">
        <w:rPr>
          <w:rFonts w:ascii="Bookman Old Style" w:hAnsi="Bookman Old Style"/>
          <w:iCs/>
          <w:sz w:val="18"/>
          <w:szCs w:val="18"/>
        </w:rPr>
        <w:t>mapa de distribución de la variable estudiada mediante GWR</w:t>
      </w:r>
      <w:r>
        <w:rPr>
          <w:rFonts w:ascii="Bookman Old Style" w:hAnsi="Bookman Old Style"/>
          <w:iCs/>
          <w:sz w:val="18"/>
          <w:szCs w:val="18"/>
        </w:rPr>
        <w:t>.</w:t>
      </w:r>
    </w:p>
    <w:p w14:paraId="776A7309" w14:textId="77777777" w:rsidR="00837522" w:rsidRPr="00DA42AF" w:rsidRDefault="00837522" w:rsidP="00837522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49CC1EF9" w14:textId="77777777" w:rsidR="00F80B01" w:rsidRPr="003F7B06" w:rsidRDefault="00F80B01" w:rsidP="00F80B01">
      <w:pPr>
        <w:jc w:val="both"/>
        <w:rPr>
          <w:rFonts w:ascii="Bookman Old Style" w:hAnsi="Bookman Old Style"/>
          <w:iCs/>
          <w:sz w:val="24"/>
          <w:szCs w:val="24"/>
        </w:rPr>
      </w:pPr>
      <w:r w:rsidRPr="003F7B06">
        <w:rPr>
          <w:rFonts w:ascii="Bookman Old Style" w:hAnsi="Bookman Old Style"/>
          <w:iCs/>
          <w:sz w:val="24"/>
          <w:szCs w:val="24"/>
        </w:rPr>
        <w:t>A la vista de estos resultados</w:t>
      </w:r>
      <w:r>
        <w:rPr>
          <w:rFonts w:ascii="Bookman Old Style" w:hAnsi="Bookman Old Style"/>
          <w:iCs/>
          <w:sz w:val="24"/>
          <w:szCs w:val="24"/>
        </w:rPr>
        <w:t xml:space="preserve"> de este método</w:t>
      </w:r>
      <w:r w:rsidRPr="003F7B06">
        <w:rPr>
          <w:rFonts w:ascii="Bookman Old Style" w:hAnsi="Bookman Old Style"/>
          <w:iCs/>
          <w:sz w:val="24"/>
          <w:szCs w:val="24"/>
        </w:rPr>
        <w:t>, podemos obtener las siguientes conclusiones:</w:t>
      </w:r>
    </w:p>
    <w:p w14:paraId="36CD164B" w14:textId="77777777" w:rsidR="00F80B01" w:rsidRDefault="00F80B01" w:rsidP="00F80B01">
      <w:pPr>
        <w:rPr>
          <w:rFonts w:ascii="Bookman Old Style" w:hAnsi="Bookman Old Style"/>
          <w:bCs/>
        </w:rPr>
      </w:pPr>
    </w:p>
    <w:p w14:paraId="74DCFAEF" w14:textId="77777777" w:rsidR="00F80B01" w:rsidRDefault="00F80B01" w:rsidP="00F80B01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5C938BCC" w14:textId="77777777" w:rsidR="00F80B01" w:rsidRDefault="00F80B01" w:rsidP="00F80B01">
      <w:pPr>
        <w:jc w:val="both"/>
        <w:rPr>
          <w:rFonts w:ascii="Bookman Old Style" w:hAnsi="Bookman Old Style"/>
          <w:i/>
          <w:sz w:val="24"/>
          <w:szCs w:val="24"/>
        </w:rPr>
      </w:pPr>
      <w:r w:rsidRPr="00273B8E">
        <w:rPr>
          <w:rFonts w:ascii="Bookman Old Style" w:hAnsi="Bookman Old Style"/>
          <w:i/>
          <w:sz w:val="24"/>
          <w:szCs w:val="24"/>
        </w:rPr>
        <w:object w:dxaOrig="225" w:dyaOrig="225" w14:anchorId="4731F114">
          <v:shape id="_x0000_i1047" type="#_x0000_t75" style="width:423pt;height:106.8pt" o:ole="">
            <v:imagedata r:id="rId9" o:title=""/>
          </v:shape>
          <w:control r:id="rId15" w:name="TextBox31111111111111" w:shapeid="_x0000_i1047"/>
        </w:object>
      </w:r>
    </w:p>
    <w:p w14:paraId="2366FD62" w14:textId="77777777" w:rsidR="00F80B01" w:rsidRDefault="00F80B01" w:rsidP="00F80B01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41135E23" w14:textId="77777777" w:rsidR="008F035E" w:rsidRDefault="008F035E" w:rsidP="00837522">
      <w:pPr>
        <w:pStyle w:val="Ttulo1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gramStart"/>
      <w:r>
        <w:rPr>
          <w:rFonts w:ascii="Bookman Old Style" w:hAnsi="Bookman Old Style"/>
          <w:color w:val="auto"/>
        </w:rPr>
        <w:t>Conclusiones</w:t>
      </w:r>
      <w:r w:rsidR="00F80B01">
        <w:rPr>
          <w:rFonts w:ascii="Bookman Old Style" w:hAnsi="Bookman Old Style"/>
          <w:color w:val="auto"/>
        </w:rPr>
        <w:t xml:space="preserve"> finales</w:t>
      </w:r>
      <w:proofErr w:type="gramEnd"/>
    </w:p>
    <w:p w14:paraId="1F0F2DC6" w14:textId="77777777" w:rsidR="00FA66AA" w:rsidRDefault="00FA66AA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245BBC3B" w14:textId="77777777" w:rsidR="00A15839" w:rsidRDefault="00A15839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6E50D8DB" w14:textId="77777777" w:rsidR="008F035E" w:rsidRDefault="008F035E" w:rsidP="008F035E">
      <w:pPr>
        <w:jc w:val="both"/>
        <w:rPr>
          <w:rFonts w:ascii="Bookman Old Style" w:hAnsi="Bookman Old Style"/>
          <w:i/>
          <w:sz w:val="24"/>
          <w:szCs w:val="24"/>
        </w:rPr>
      </w:pPr>
      <w:r w:rsidRPr="00273B8E">
        <w:rPr>
          <w:rFonts w:ascii="Bookman Old Style" w:hAnsi="Bookman Old Style"/>
          <w:i/>
          <w:sz w:val="24"/>
          <w:szCs w:val="24"/>
        </w:rPr>
        <w:object w:dxaOrig="225" w:dyaOrig="225" w14:anchorId="61FA559E">
          <v:shape id="_x0000_i1048" type="#_x0000_t75" style="width:423pt;height:106.8pt" o:ole="">
            <v:imagedata r:id="rId9" o:title=""/>
          </v:shape>
          <w:control r:id="rId16" w:name="TextBox311111111" w:shapeid="_x0000_i1048"/>
        </w:object>
      </w:r>
    </w:p>
    <w:p w14:paraId="2E9C36F5" w14:textId="77777777" w:rsidR="008F035E" w:rsidRDefault="008F035E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39F50FF9" w14:textId="77777777" w:rsidR="008F035E" w:rsidRPr="008F035E" w:rsidRDefault="008F035E" w:rsidP="008F035E">
      <w:pPr>
        <w:jc w:val="both"/>
        <w:rPr>
          <w:rFonts w:ascii="Bookman Old Style" w:hAnsi="Bookman Old Style"/>
          <w:bCs/>
          <w:sz w:val="24"/>
          <w:szCs w:val="24"/>
        </w:rPr>
      </w:pPr>
    </w:p>
    <w:sectPr w:rsidR="008F035E" w:rsidRPr="008F035E" w:rsidSect="00B442CF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D0A8" w14:textId="77777777" w:rsidR="00F325BA" w:rsidRDefault="00F325BA" w:rsidP="00343FF6">
      <w:r>
        <w:separator/>
      </w:r>
    </w:p>
  </w:endnote>
  <w:endnote w:type="continuationSeparator" w:id="0">
    <w:p w14:paraId="764AB193" w14:textId="77777777" w:rsidR="00F325BA" w:rsidRDefault="00F325BA" w:rsidP="0034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765768"/>
      <w:docPartObj>
        <w:docPartGallery w:val="Page Numbers (Bottom of Page)"/>
        <w:docPartUnique/>
      </w:docPartObj>
    </w:sdtPr>
    <w:sdtEndPr/>
    <w:sdtContent>
      <w:p w14:paraId="04242D72" w14:textId="77777777" w:rsidR="00343FF6" w:rsidRDefault="00343FF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F012AD" w14:textId="77777777" w:rsidR="00343FF6" w:rsidRDefault="00343F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87EE" w14:textId="77777777" w:rsidR="00F325BA" w:rsidRDefault="00F325BA" w:rsidP="00343FF6">
      <w:r>
        <w:separator/>
      </w:r>
    </w:p>
  </w:footnote>
  <w:footnote w:type="continuationSeparator" w:id="0">
    <w:p w14:paraId="76826584" w14:textId="77777777" w:rsidR="00F325BA" w:rsidRDefault="00F325BA" w:rsidP="00343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0A5E" w14:textId="77777777" w:rsidR="00343FF6" w:rsidRPr="00343FF6" w:rsidRDefault="00343FF6">
    <w:pPr>
      <w:pStyle w:val="Encabezado"/>
      <w:rPr>
        <w:rFonts w:ascii="Bookman Old Style" w:hAnsi="Bookman Old Style"/>
      </w:rPr>
    </w:pPr>
    <w:r>
      <w:rPr>
        <w:rFonts w:ascii="Bookman Old Style" w:hAnsi="Bookman Old Style"/>
        <w:i/>
        <w:iCs/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C34BC3" wp14:editId="573E57F9">
              <wp:simplePos x="0" y="0"/>
              <wp:positionH relativeFrom="column">
                <wp:posOffset>-41911</wp:posOffset>
              </wp:positionH>
              <wp:positionV relativeFrom="paragraph">
                <wp:posOffset>331470</wp:posOffset>
              </wp:positionV>
              <wp:extent cx="5434013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401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7A8E8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26.1pt" to="424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C5mgEAAIg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Pr="00343FF6">
      <w:rPr>
        <w:rFonts w:ascii="Bookman Old Style" w:hAnsi="Bookman Old Style"/>
        <w:i/>
        <w:iCs/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0DC1C706" wp14:editId="5DFCE34E">
          <wp:simplePos x="0" y="0"/>
          <wp:positionH relativeFrom="margin">
            <wp:align>right</wp:align>
          </wp:positionH>
          <wp:positionV relativeFrom="paragraph">
            <wp:posOffset>-192405</wp:posOffset>
          </wp:positionV>
          <wp:extent cx="328612" cy="499836"/>
          <wp:effectExtent l="0" t="0" r="0" b="0"/>
          <wp:wrapNone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612" cy="4998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43FF6">
      <w:rPr>
        <w:rFonts w:ascii="Bookman Old Style" w:hAnsi="Bookman Old Style"/>
        <w:i/>
        <w:iCs/>
      </w:rPr>
      <w:t xml:space="preserve"> Geoestadística y calidad de la información                                  </w:t>
    </w:r>
    <w:r w:rsidRPr="00343FF6">
      <w:rPr>
        <w:rFonts w:ascii="Bookman Old Style" w:hAnsi="Bookman Old Style"/>
        <w:b/>
        <w:bCs/>
      </w:rPr>
      <w:t xml:space="preserve">Práctica Tema </w:t>
    </w:r>
    <w:r w:rsidR="001D4A09">
      <w:rPr>
        <w:rFonts w:ascii="Bookman Old Style" w:hAnsi="Bookman Old Style"/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638"/>
    <w:multiLevelType w:val="hybridMultilevel"/>
    <w:tmpl w:val="A6C429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40C5"/>
    <w:multiLevelType w:val="hybridMultilevel"/>
    <w:tmpl w:val="F1E445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3B9"/>
    <w:multiLevelType w:val="hybridMultilevel"/>
    <w:tmpl w:val="1A8E2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57CB"/>
    <w:multiLevelType w:val="hybridMultilevel"/>
    <w:tmpl w:val="8C704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272B3"/>
    <w:multiLevelType w:val="hybridMultilevel"/>
    <w:tmpl w:val="C3FAE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240AC"/>
    <w:multiLevelType w:val="hybridMultilevel"/>
    <w:tmpl w:val="9CF4D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F78F0"/>
    <w:multiLevelType w:val="hybridMultilevel"/>
    <w:tmpl w:val="334EB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57540">
    <w:abstractNumId w:val="3"/>
  </w:num>
  <w:num w:numId="2" w16cid:durableId="1771466974">
    <w:abstractNumId w:val="2"/>
  </w:num>
  <w:num w:numId="3" w16cid:durableId="1924485524">
    <w:abstractNumId w:val="6"/>
  </w:num>
  <w:num w:numId="4" w16cid:durableId="464006643">
    <w:abstractNumId w:val="4"/>
  </w:num>
  <w:num w:numId="5" w16cid:durableId="355735257">
    <w:abstractNumId w:val="1"/>
  </w:num>
  <w:num w:numId="6" w16cid:durableId="1303268280">
    <w:abstractNumId w:val="5"/>
  </w:num>
  <w:num w:numId="7" w16cid:durableId="133942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YZKZ17L1s/cX23/L6uyPlJw3oj5E1kKQKy5ENnZjVFi6W7mzM/sktF1+4TsZcoQzDb/XIhMeInNfzl55xfAzxA==" w:salt="0Hvlllj2xszveFF0yvuZb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BA"/>
    <w:rsid w:val="000022F5"/>
    <w:rsid w:val="0003473A"/>
    <w:rsid w:val="000D7C05"/>
    <w:rsid w:val="00114C43"/>
    <w:rsid w:val="0018764E"/>
    <w:rsid w:val="001D4A09"/>
    <w:rsid w:val="002350C0"/>
    <w:rsid w:val="002A2FAE"/>
    <w:rsid w:val="00343FF6"/>
    <w:rsid w:val="003F7B06"/>
    <w:rsid w:val="004F51E3"/>
    <w:rsid w:val="00511166"/>
    <w:rsid w:val="0057637E"/>
    <w:rsid w:val="0060081F"/>
    <w:rsid w:val="006C3202"/>
    <w:rsid w:val="00716E9B"/>
    <w:rsid w:val="007A6A2E"/>
    <w:rsid w:val="00812CAC"/>
    <w:rsid w:val="00837522"/>
    <w:rsid w:val="00861C20"/>
    <w:rsid w:val="008755BC"/>
    <w:rsid w:val="008F035E"/>
    <w:rsid w:val="009620D8"/>
    <w:rsid w:val="009D1313"/>
    <w:rsid w:val="00A05AA6"/>
    <w:rsid w:val="00A15839"/>
    <w:rsid w:val="00A341AA"/>
    <w:rsid w:val="00A60CFF"/>
    <w:rsid w:val="00A847E0"/>
    <w:rsid w:val="00AD1A79"/>
    <w:rsid w:val="00B442CF"/>
    <w:rsid w:val="00B447E1"/>
    <w:rsid w:val="00B65E6C"/>
    <w:rsid w:val="00B83BD5"/>
    <w:rsid w:val="00BC04DB"/>
    <w:rsid w:val="00BE2397"/>
    <w:rsid w:val="00C554A8"/>
    <w:rsid w:val="00C77579"/>
    <w:rsid w:val="00CA6F03"/>
    <w:rsid w:val="00CB01F9"/>
    <w:rsid w:val="00CF7AB7"/>
    <w:rsid w:val="00D13115"/>
    <w:rsid w:val="00D20586"/>
    <w:rsid w:val="00D31D2C"/>
    <w:rsid w:val="00D60D2F"/>
    <w:rsid w:val="00D90D9D"/>
    <w:rsid w:val="00DA42AF"/>
    <w:rsid w:val="00DB639F"/>
    <w:rsid w:val="00DF3D8F"/>
    <w:rsid w:val="00E24FEF"/>
    <w:rsid w:val="00E7119C"/>
    <w:rsid w:val="00F325BA"/>
    <w:rsid w:val="00F42B30"/>
    <w:rsid w:val="00F6226D"/>
    <w:rsid w:val="00F80B01"/>
    <w:rsid w:val="00FA66AA"/>
    <w:rsid w:val="00FC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8AABF"/>
  <w15:chartTrackingRefBased/>
  <w15:docId w15:val="{95A3B79A-2052-4113-90CA-28725D2D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81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111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1F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  <w:style w:type="character" w:styleId="Textodelmarcadordeposicin">
    <w:name w:val="Placeholder Text"/>
    <w:uiPriority w:val="99"/>
    <w:semiHidden/>
    <w:rsid w:val="0003473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1116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C5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43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FF6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ontrol" Target="activeX/activeX3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2F71607F59454ABCF3C7AE91E19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FC029-2D45-45E2-ABDE-79174F3238E0}"/>
      </w:docPartPr>
      <w:docPartBody>
        <w:p w:rsidR="00000000" w:rsidRDefault="00D95A2B">
          <w:pPr>
            <w:pStyle w:val="AA2F71607F59454ABCF3C7AE91E19795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7D2ACD42DBF4312B3B75F31E9AEF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3954A-B1A3-4F25-B66F-A77F2136CED1}"/>
      </w:docPartPr>
      <w:docPartBody>
        <w:p w:rsidR="00000000" w:rsidRDefault="00D95A2B">
          <w:pPr>
            <w:pStyle w:val="A7D2ACD42DBF4312B3B75F31E9AEFAC2"/>
          </w:pPr>
          <w:r w:rsidRPr="00DA1E8F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003F49BE277A4F74A600497E1FBA9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752E7-CA4D-4993-9B59-8AB0549923BD}"/>
      </w:docPartPr>
      <w:docPartBody>
        <w:p w:rsidR="00000000" w:rsidRDefault="00D95A2B">
          <w:pPr>
            <w:pStyle w:val="003F49BE277A4F74A600497E1FBA9D9B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AF7DC4AB0194B488FE4830CED8A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473F7-8A12-4C86-B228-1B98F3E86A77}"/>
      </w:docPartPr>
      <w:docPartBody>
        <w:p w:rsidR="00000000" w:rsidRDefault="00D95A2B">
          <w:pPr>
            <w:pStyle w:val="3AF7DC4AB0194B488FE4830CED8A9877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DBDAE16E05E4E2EAF0C4019806BD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E991D-3C4E-4554-B2B8-A3BE5105EC4F}"/>
      </w:docPartPr>
      <w:docPartBody>
        <w:p w:rsidR="00000000" w:rsidRDefault="00D95A2B">
          <w:pPr>
            <w:pStyle w:val="7DBDAE16E05E4E2EAF0C4019806BDAD0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BEAA05D2AD140C990967FE760A97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29D7C-EFBF-4061-A7C5-E4F26558093F}"/>
      </w:docPartPr>
      <w:docPartBody>
        <w:p w:rsidR="00000000" w:rsidRDefault="00D95A2B">
          <w:pPr>
            <w:pStyle w:val="CBEAA05D2AD140C990967FE760A972A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328E3FF0133477CBB5B0E383BC1D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0FE4A-8EFF-4A9F-96FF-889AFD7488BC}"/>
      </w:docPartPr>
      <w:docPartBody>
        <w:p w:rsidR="00000000" w:rsidRDefault="00D95A2B">
          <w:pPr>
            <w:pStyle w:val="5328E3FF0133477CBB5B0E383BC1D5C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AAE48ABC7B8486F93F6FD0AA298D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CA191-17B8-4B91-9378-D33A727CDE51}"/>
      </w:docPartPr>
      <w:docPartBody>
        <w:p w:rsidR="00000000" w:rsidRDefault="00D95A2B">
          <w:pPr>
            <w:pStyle w:val="1AAE48ABC7B8486F93F6FD0AA298D155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AE66E06B8114697BD4CA0B9EAA31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2BD37-2D0C-482B-9694-C5A8F7F03BB0}"/>
      </w:docPartPr>
      <w:docPartBody>
        <w:p w:rsidR="00000000" w:rsidRDefault="00D95A2B">
          <w:pPr>
            <w:pStyle w:val="CAE66E06B8114697BD4CA0B9EAA3138B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E758AEF7DA744EA8D328F150325D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7DAD9-7504-4D5C-B56F-67B0C79C357E}"/>
      </w:docPartPr>
      <w:docPartBody>
        <w:p w:rsidR="00000000" w:rsidRDefault="00D95A2B">
          <w:pPr>
            <w:pStyle w:val="6E758AEF7DA744EA8D328F150325D3D2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8947484827C427DA7A17F25D903F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228FD-8174-4587-9414-4585672530BB}"/>
      </w:docPartPr>
      <w:docPartBody>
        <w:p w:rsidR="00000000" w:rsidRDefault="00D95A2B">
          <w:pPr>
            <w:pStyle w:val="88947484827C427DA7A17F25D903F42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07060B9E2CF4F3894F1EA6C8650C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B28E0-85E0-474B-B17D-277EC366972D}"/>
      </w:docPartPr>
      <w:docPartBody>
        <w:p w:rsidR="00000000" w:rsidRDefault="00D95A2B">
          <w:pPr>
            <w:pStyle w:val="E07060B9E2CF4F3894F1EA6C8650CDBA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6938E6C2FDB41EC90BB3DAC15056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AEB16-1E86-405B-9EBA-E6A2B1F3535B}"/>
      </w:docPartPr>
      <w:docPartBody>
        <w:p w:rsidR="00000000" w:rsidRDefault="00D95A2B">
          <w:pPr>
            <w:pStyle w:val="56938E6C2FDB41EC90BB3DAC150564EA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52AA948169341548ECAE25E8FF10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C2B74-C4C5-4541-A937-931CFC4CA9C4}"/>
      </w:docPartPr>
      <w:docPartBody>
        <w:p w:rsidR="00000000" w:rsidRDefault="00D95A2B">
          <w:pPr>
            <w:pStyle w:val="252AA948169341548ECAE25E8FF10797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865D85E3C1F4AC49A8D1CC962F9A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BF5F-1B2F-4073-AB95-E76BABF3D55F}"/>
      </w:docPartPr>
      <w:docPartBody>
        <w:p w:rsidR="00000000" w:rsidRDefault="00D95A2B">
          <w:pPr>
            <w:pStyle w:val="C865D85E3C1F4AC49A8D1CC962F9AAE8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67C6E6C6C03475C8100F6880DE8C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4A618-F25D-47CD-800F-22D267FF00E5}"/>
      </w:docPartPr>
      <w:docPartBody>
        <w:p w:rsidR="00000000" w:rsidRDefault="00D95A2B">
          <w:pPr>
            <w:pStyle w:val="567C6E6C6C03475C8100F6880DE8C6F3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8518BC30E3A40C38697D37F1DD0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936D2-C036-45C8-A5DF-D3D5F8E5A8C4}"/>
      </w:docPartPr>
      <w:docPartBody>
        <w:p w:rsidR="00000000" w:rsidRDefault="00D95A2B">
          <w:pPr>
            <w:pStyle w:val="18518BC30E3A40C38697D37F1DD07320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737232CADC84A3CAF0CAE3E0401C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083BC-D31C-4A3B-8F4D-30A8398D6089}"/>
      </w:docPartPr>
      <w:docPartBody>
        <w:p w:rsidR="00000000" w:rsidRDefault="00D95A2B">
          <w:pPr>
            <w:pStyle w:val="C737232CADC84A3CAF0CAE3E0401CCC5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3213930E40D45CB9D136D495D5C1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4EF12-ECE8-4BED-8316-35F93C97D464}"/>
      </w:docPartPr>
      <w:docPartBody>
        <w:p w:rsidR="00000000" w:rsidRDefault="00D95A2B">
          <w:pPr>
            <w:pStyle w:val="93213930E40D45CB9D136D495D5C126B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DB6E1684C904F5C9A55C30097EA8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A4FF3-8F52-4C7F-A468-70930E89DF1A}"/>
      </w:docPartPr>
      <w:docPartBody>
        <w:p w:rsidR="00000000" w:rsidRDefault="00D95A2B">
          <w:pPr>
            <w:pStyle w:val="4DB6E1684C904F5C9A55C30097EA8B16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647D77D96E4C8E9A7CD057335F2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FF540-3F87-4C8A-805E-06D6C39D45E0}"/>
      </w:docPartPr>
      <w:docPartBody>
        <w:p w:rsidR="00000000" w:rsidRDefault="00D95A2B">
          <w:pPr>
            <w:pStyle w:val="D4647D77D96E4C8E9A7CD057335F2E75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D448E0CE8244DA098D8E9621C81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AE037-3C6B-41E0-9227-FEC2E70C2021}"/>
      </w:docPartPr>
      <w:docPartBody>
        <w:p w:rsidR="00000000" w:rsidRDefault="00D95A2B">
          <w:pPr>
            <w:pStyle w:val="9D448E0CE8244DA098D8E9621C8107D0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5E8100C446A43C09E4A4AA3C7C24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C5340-0A9A-40D4-8F8F-5A1E62F67E63}"/>
      </w:docPartPr>
      <w:docPartBody>
        <w:p w:rsidR="00000000" w:rsidRDefault="00D95A2B">
          <w:pPr>
            <w:pStyle w:val="D5E8100C446A43C09E4A4AA3C7C2438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4F26DE15F5A4754B67B6DD0C84CC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3810A-39AA-4D6A-AFC2-A23365E9C543}"/>
      </w:docPartPr>
      <w:docPartBody>
        <w:p w:rsidR="00000000" w:rsidRDefault="00D95A2B">
          <w:pPr>
            <w:pStyle w:val="54F26DE15F5A4754B67B6DD0C84CCF95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DC2F3E531C43E5A226DE11E0FD3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AF2D-6027-4B01-BD09-C2581B2A42BE}"/>
      </w:docPartPr>
      <w:docPartBody>
        <w:p w:rsidR="00000000" w:rsidRDefault="00D95A2B">
          <w:pPr>
            <w:pStyle w:val="B1DC2F3E531C43E5A226DE11E0FD31A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743BF511C1A4162B0BC452765806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72D43-4D3B-40B9-9D5D-35373EFFD5B5}"/>
      </w:docPartPr>
      <w:docPartBody>
        <w:p w:rsidR="00000000" w:rsidRDefault="00D95A2B">
          <w:pPr>
            <w:pStyle w:val="0743BF511C1A4162B0BC452765806505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EABDD140ED14B9E9598327A4A5FC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1C27-FD98-411D-B6BF-FC6A566D6C3B}"/>
      </w:docPartPr>
      <w:docPartBody>
        <w:p w:rsidR="00000000" w:rsidRDefault="00D95A2B">
          <w:pPr>
            <w:pStyle w:val="EEABDD140ED14B9E9598327A4A5FC395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24712C184F24BF0B4F440AF7C26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5E261-CDE1-4B08-8FDC-26310D85DC9A}"/>
      </w:docPartPr>
      <w:docPartBody>
        <w:p w:rsidR="00000000" w:rsidRDefault="00D95A2B">
          <w:pPr>
            <w:pStyle w:val="D24712C184F24BF0B4F440AF7C26FB2F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96BD2FF03964BCC830EB56C864FD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1A54B-EC68-4DA7-9A07-65F179E91640}"/>
      </w:docPartPr>
      <w:docPartBody>
        <w:p w:rsidR="00000000" w:rsidRDefault="00D95A2B">
          <w:pPr>
            <w:pStyle w:val="D96BD2FF03964BCC830EB56C864FDE5F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BCB8019A6574DB8A6A77F1004227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B8D14-DBB6-4017-AF2F-925AF56BFCF3}"/>
      </w:docPartPr>
      <w:docPartBody>
        <w:p w:rsidR="00000000" w:rsidRDefault="00D95A2B">
          <w:pPr>
            <w:pStyle w:val="9BCB8019A6574DB8A6A77F1004227CE5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05FACFF51648EAADDE34AB63765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D8517-0F70-455F-B21A-6E9BB69652FE}"/>
      </w:docPartPr>
      <w:docPartBody>
        <w:p w:rsidR="00000000" w:rsidRDefault="00D95A2B">
          <w:pPr>
            <w:pStyle w:val="C405FACFF51648EAADDE34AB6376570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14F299D350148169F7CBC30F8803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DFB0A-B034-445F-8E2D-D6B42B26D212}"/>
      </w:docPartPr>
      <w:docPartBody>
        <w:p w:rsidR="00000000" w:rsidRDefault="00D95A2B">
          <w:pPr>
            <w:pStyle w:val="014F299D350148169F7CBC30F8803083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487ECBCABA4CA899AF89F2F5D06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2A972-414A-47ED-B670-5570FFD081BE}"/>
      </w:docPartPr>
      <w:docPartBody>
        <w:p w:rsidR="00000000" w:rsidRDefault="00D95A2B">
          <w:pPr>
            <w:pStyle w:val="11487ECBCABA4CA899AF89F2F5D065F9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D59551774F041B584AD3278C97A9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C81F2-6180-4B1D-AB33-8356F9445B0E}"/>
      </w:docPartPr>
      <w:docPartBody>
        <w:p w:rsidR="00000000" w:rsidRDefault="00D95A2B">
          <w:pPr>
            <w:pStyle w:val="3D59551774F041B584AD3278C97A9F59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2C3BCAC56D4C5EBC1F333445E83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FA98-5444-43E6-A9F1-8C9543AECF2C}"/>
      </w:docPartPr>
      <w:docPartBody>
        <w:p w:rsidR="00000000" w:rsidRDefault="00D95A2B">
          <w:pPr>
            <w:pStyle w:val="492C3BCAC56D4C5EBC1F333445E83FA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0F8DE09E6B24CE091E5325AB500E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E413A-CC7C-4512-9194-67973EC91AA3}"/>
      </w:docPartPr>
      <w:docPartBody>
        <w:p w:rsidR="00000000" w:rsidRDefault="00D95A2B">
          <w:pPr>
            <w:pStyle w:val="30F8DE09E6B24CE091E5325AB500E45D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8E2B3187E8246E0A9BB2365B8F24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DF58D-C9ED-4287-B73A-670D28D1E52D}"/>
      </w:docPartPr>
      <w:docPartBody>
        <w:p w:rsidR="00000000" w:rsidRDefault="00D95A2B">
          <w:pPr>
            <w:pStyle w:val="A8E2B3187E8246E0A9BB2365B8F24309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13041965B88417CBB1377F5F1185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0C6BB-02C9-4C52-847D-AE4F4A05960C}"/>
      </w:docPartPr>
      <w:docPartBody>
        <w:p w:rsidR="00000000" w:rsidRDefault="00D95A2B">
          <w:pPr>
            <w:pStyle w:val="213041965B88417CBB1377F5F1185FF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A465D97C6034D1FB91FEB67B3580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4D47-7A31-44F8-9CDE-389CF53AE023}"/>
      </w:docPartPr>
      <w:docPartBody>
        <w:p w:rsidR="00000000" w:rsidRDefault="00D95A2B">
          <w:pPr>
            <w:pStyle w:val="0A465D97C6034D1FB91FEB67B3580823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C04B30592AD4269903A1D79A702D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B372F-8537-486C-9ECF-6E9589E8C0CE}"/>
      </w:docPartPr>
      <w:docPartBody>
        <w:p w:rsidR="00000000" w:rsidRDefault="00D95A2B">
          <w:pPr>
            <w:pStyle w:val="AC04B30592AD4269903A1D79A702D60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B43FC38CA8A454680B779B4B2EF3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A5EA2-32D3-4DC4-BD4B-105FA334B0D4}"/>
      </w:docPartPr>
      <w:docPartBody>
        <w:p w:rsidR="00000000" w:rsidRDefault="00D95A2B">
          <w:pPr>
            <w:pStyle w:val="1B43FC38CA8A454680B779B4B2EF3EBE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7A1E6448568471898C5C9AEC3EA8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278EF-F03E-462E-890A-9283EAE63823}"/>
      </w:docPartPr>
      <w:docPartBody>
        <w:p w:rsidR="00000000" w:rsidRDefault="00D95A2B">
          <w:pPr>
            <w:pStyle w:val="A7A1E6448568471898C5C9AEC3EA806E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5562D734364425AA13B8FA4B9A2C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D30C0-B3F3-4A30-A260-1DE2251D92D4}"/>
      </w:docPartPr>
      <w:docPartBody>
        <w:p w:rsidR="00000000" w:rsidRDefault="00D95A2B">
          <w:pPr>
            <w:pStyle w:val="55562D734364425AA13B8FA4B9A2C92A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5281695C0D4BC38B8FB0EBED445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A0484-4CB7-4F73-8FD8-2E225DAE78E3}"/>
      </w:docPartPr>
      <w:docPartBody>
        <w:p w:rsidR="00000000" w:rsidRDefault="00D95A2B">
          <w:pPr>
            <w:pStyle w:val="E35281695C0D4BC38B8FB0EBED445751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B70950BFEC14384B44316F670A6E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8910C-76EB-4513-B167-08C82E9D5352}"/>
      </w:docPartPr>
      <w:docPartBody>
        <w:p w:rsidR="00000000" w:rsidRDefault="00D95A2B">
          <w:pPr>
            <w:pStyle w:val="BB70950BFEC14384B44316F670A6E86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5EAD18F63424D26BB8AF7D32C60C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91A60-BFA8-48DC-B97F-B399E44A2383}"/>
      </w:docPartPr>
      <w:docPartBody>
        <w:p w:rsidR="00000000" w:rsidRDefault="00D95A2B">
          <w:pPr>
            <w:pStyle w:val="95EAD18F63424D26BB8AF7D32C60C6AD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EE47EDB2F1461EB45BF8E11B768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FB4E9-60BE-42CF-A3AC-D850AB412822}"/>
      </w:docPartPr>
      <w:docPartBody>
        <w:p w:rsidR="00000000" w:rsidRDefault="00D95A2B">
          <w:pPr>
            <w:pStyle w:val="9FEE47EDB2F1461EB45BF8E11B76840B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3C05D491A9C48DCBF45B6BA6D76D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376D-E0B9-4E2D-87B9-626CE70D2B6C}"/>
      </w:docPartPr>
      <w:docPartBody>
        <w:p w:rsidR="00000000" w:rsidRDefault="00D95A2B">
          <w:pPr>
            <w:pStyle w:val="B3C05D491A9C48DCBF45B6BA6D76D8B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C3E7042668D495DB6323CD3BC87A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2F04D-D16E-4987-94D6-BA3F6F049D8C}"/>
      </w:docPartPr>
      <w:docPartBody>
        <w:p w:rsidR="00000000" w:rsidRDefault="00D95A2B">
          <w:pPr>
            <w:pStyle w:val="AC3E7042668D495DB6323CD3BC87A046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028AF2A017A4E45846416D1D30E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3B3F3-AED2-4294-ADAB-646BA996CD5A}"/>
      </w:docPartPr>
      <w:docPartBody>
        <w:p w:rsidR="00000000" w:rsidRDefault="00D95A2B">
          <w:pPr>
            <w:pStyle w:val="3028AF2A017A4E45846416D1D30EF2D7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2AE754634B4F4FB803644D188E4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6D01-A154-44D7-B4C8-635839AB3636}"/>
      </w:docPartPr>
      <w:docPartBody>
        <w:p w:rsidR="00000000" w:rsidRDefault="00D95A2B">
          <w:pPr>
            <w:pStyle w:val="382AE754634B4F4FB803644D188E4B01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D56F86F36EC48EFB12B7C93C3DB7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E06CB-DDB6-43E9-8AD7-BDF1B169E10C}"/>
      </w:docPartPr>
      <w:docPartBody>
        <w:p w:rsidR="00000000" w:rsidRDefault="00D95A2B">
          <w:pPr>
            <w:pStyle w:val="9D56F86F36EC48EFB12B7C93C3DB7360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E53FB836AAA417BB3055B006628A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90A8E-9839-4FCD-B61C-273DF7D44000}"/>
      </w:docPartPr>
      <w:docPartBody>
        <w:p w:rsidR="00000000" w:rsidRDefault="00D95A2B">
          <w:pPr>
            <w:pStyle w:val="2E53FB836AAA417BB3055B006628AB0F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5CE1B6896C9468DBB485B1481628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A7B55-287D-464A-900F-D35BD98AA2ED}"/>
      </w:docPartPr>
      <w:docPartBody>
        <w:p w:rsidR="00000000" w:rsidRDefault="00D95A2B">
          <w:pPr>
            <w:pStyle w:val="D5CE1B6896C9468DBB485B148162875B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5C94AE030B64A8BBD1CD8832C44E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2926F-2DD2-4FB0-B2C1-ADE36DCB4D08}"/>
      </w:docPartPr>
      <w:docPartBody>
        <w:p w:rsidR="00000000" w:rsidRDefault="00D95A2B">
          <w:pPr>
            <w:pStyle w:val="45C94AE030B64A8BBD1CD8832C44E29D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06A45AE22F4B258D24E08EADD0E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C99BF-EB08-47EA-ADD8-245D2094F2AF}"/>
      </w:docPartPr>
      <w:docPartBody>
        <w:p w:rsidR="00000000" w:rsidRDefault="00D95A2B">
          <w:pPr>
            <w:pStyle w:val="9606A45AE22F4B258D24E08EADD0E5DF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851303A7ECB49F6B6F1A6D87666B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661E-DFB8-4ADA-B342-8DE3EA9CC191}"/>
      </w:docPartPr>
      <w:docPartBody>
        <w:p w:rsidR="00000000" w:rsidRDefault="00D95A2B">
          <w:pPr>
            <w:pStyle w:val="B851303A7ECB49F6B6F1A6D87666B517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D9045A14F3E42D4AC5BF6C99210C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04BA0-9F10-4D27-B59B-CDD9D90AC9C7}"/>
      </w:docPartPr>
      <w:docPartBody>
        <w:p w:rsidR="00000000" w:rsidRDefault="00D95A2B">
          <w:pPr>
            <w:pStyle w:val="BD9045A14F3E42D4AC5BF6C99210C65D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CCA5D596C5149CE98DB6DB8C21C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CD4DD-D1FD-4446-B5B4-0CEACBF486B7}"/>
      </w:docPartPr>
      <w:docPartBody>
        <w:p w:rsidR="00000000" w:rsidRDefault="00D95A2B">
          <w:pPr>
            <w:pStyle w:val="DCCA5D596C5149CE98DB6DB8C21C1426"/>
          </w:pPr>
          <w:r w:rsidRPr="002E3D9C">
            <w:rPr>
              <w:rStyle w:val="Textodelmarcadordeposicin"/>
            </w:rPr>
            <w:t>Elija un elemento.</w:t>
          </w:r>
        </w:p>
      </w:docPartBody>
    </w:docPart>
    <w:docPart>
      <w:docPartPr>
        <w:name w:val="AEE7942438AB4457923A68605A463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B8AF6-C882-4C23-A103-78AB484DD6E5}"/>
      </w:docPartPr>
      <w:docPartBody>
        <w:p w:rsidR="00000000" w:rsidRDefault="00D95A2B">
          <w:pPr>
            <w:pStyle w:val="AEE7942438AB4457923A68605A463DFD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5F7E37BA54407FA1EA2201FE21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6B87C-34C3-479C-B273-A1EDBE75A6B4}"/>
      </w:docPartPr>
      <w:docPartBody>
        <w:p w:rsidR="00000000" w:rsidRDefault="00D95A2B">
          <w:pPr>
            <w:pStyle w:val="D45F7E37BA54407FA1EA2201FE217369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1D87C55867A4DF9B4E14C3E2E1D7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AF462-95E3-4976-BCBE-612ED2A6DB91}"/>
      </w:docPartPr>
      <w:docPartBody>
        <w:p w:rsidR="00000000" w:rsidRDefault="00D95A2B">
          <w:pPr>
            <w:pStyle w:val="61D87C55867A4DF9B4E14C3E2E1D7743"/>
          </w:pPr>
          <w:r w:rsidRPr="002E3D9C">
            <w:rPr>
              <w:rStyle w:val="Textodelmarcadordeposicin"/>
            </w:rPr>
            <w:t>Elija un elemento.</w:t>
          </w:r>
        </w:p>
      </w:docPartBody>
    </w:docPart>
    <w:docPart>
      <w:docPartPr>
        <w:name w:val="DEE2099EF09B420DA95367CA3696C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0A2A4-4CAE-4160-ADF3-4BE5316F45F5}"/>
      </w:docPartPr>
      <w:docPartBody>
        <w:p w:rsidR="00000000" w:rsidRDefault="00D95A2B">
          <w:pPr>
            <w:pStyle w:val="DEE2099EF09B420DA95367CA3696C242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AFB6BF5DC9B4E5392047DB1708ED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7FFAA-CE86-4E3F-B278-485DAADB4FE4}"/>
      </w:docPartPr>
      <w:docPartBody>
        <w:p w:rsidR="00000000" w:rsidRDefault="00D95A2B">
          <w:pPr>
            <w:pStyle w:val="AAFB6BF5DC9B4E5392047DB1708EDF6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7FBF8DFEA6460F9D6A40E76F54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DC5AF-0BB0-4C51-A8A4-AC2EB1727632}"/>
      </w:docPartPr>
      <w:docPartBody>
        <w:p w:rsidR="00000000" w:rsidRDefault="00D95A2B">
          <w:pPr>
            <w:pStyle w:val="3B7FBF8DFEA6460F9D6A40E76F549D9E"/>
          </w:pPr>
          <w:r w:rsidRPr="002E3D9C">
            <w:rPr>
              <w:rStyle w:val="Textodelmarcadordeposicin"/>
            </w:rPr>
            <w:t>Elija un elemento.</w:t>
          </w:r>
        </w:p>
      </w:docPartBody>
    </w:docPart>
    <w:docPart>
      <w:docPartPr>
        <w:name w:val="556C45C24D1743E1B7C4D1653FAA6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39C5D-FA3F-40AE-A6F4-FBE8220BF058}"/>
      </w:docPartPr>
      <w:docPartBody>
        <w:p w:rsidR="00000000" w:rsidRDefault="00D95A2B">
          <w:pPr>
            <w:pStyle w:val="556C45C24D1743E1B7C4D1653FAA6DDE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05E80EA74394AED86CB986A6EC3F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308D3-3DE2-4325-8822-F38DC7C4132A}"/>
      </w:docPartPr>
      <w:docPartBody>
        <w:p w:rsidR="00000000" w:rsidRDefault="00D95A2B">
          <w:pPr>
            <w:pStyle w:val="C05E80EA74394AED86CB986A6EC3F7D6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E72D2E8559341F6A2B9082EEC43A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C993-5802-4D13-8C06-E2915FDEF943}"/>
      </w:docPartPr>
      <w:docPartBody>
        <w:p w:rsidR="00000000" w:rsidRDefault="00D95A2B">
          <w:pPr>
            <w:pStyle w:val="2E72D2E8559341F6A2B9082EEC43AF55"/>
          </w:pPr>
          <w:r w:rsidRPr="002E3D9C">
            <w:rPr>
              <w:rStyle w:val="Textodelmarcadordeposicin"/>
            </w:rPr>
            <w:t>Elija un elemento.</w:t>
          </w:r>
        </w:p>
      </w:docPartBody>
    </w:docPart>
    <w:docPart>
      <w:docPartPr>
        <w:name w:val="ABA017EB7B2544F4AD5AEDB787661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10AD5-1AC6-47D5-83B8-81EA2A9CD9D9}"/>
      </w:docPartPr>
      <w:docPartBody>
        <w:p w:rsidR="00000000" w:rsidRDefault="00D95A2B">
          <w:pPr>
            <w:pStyle w:val="ABA017EB7B2544F4AD5AEDB78766160A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85ED7692A7A43CB93C506D6107D4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B9A03-2071-4264-9556-9E2098D2ED0D}"/>
      </w:docPartPr>
      <w:docPartBody>
        <w:p w:rsidR="00000000" w:rsidRDefault="00D95A2B">
          <w:pPr>
            <w:pStyle w:val="185ED7692A7A43CB93C506D6107D4E40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DB639F5A3D41E39B320C97DBF84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90F41-6F97-4E16-8F1D-B0F0600467D8}"/>
      </w:docPartPr>
      <w:docPartBody>
        <w:p w:rsidR="00000000" w:rsidRDefault="00D95A2B">
          <w:pPr>
            <w:pStyle w:val="C3DB639F5A3D41E39B320C97DBF84C03"/>
          </w:pPr>
          <w:r w:rsidRPr="002E3D9C">
            <w:rPr>
              <w:rStyle w:val="Textodelmarcadordeposicin"/>
            </w:rPr>
            <w:t>Elija un elemento.</w:t>
          </w:r>
        </w:p>
      </w:docPartBody>
    </w:docPart>
    <w:docPart>
      <w:docPartPr>
        <w:name w:val="4F4545F274BC4CADA1617E18726B9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834A6-3D8C-473B-9E6D-43268BB54AEE}"/>
      </w:docPartPr>
      <w:docPartBody>
        <w:p w:rsidR="00000000" w:rsidRDefault="00D95A2B">
          <w:pPr>
            <w:pStyle w:val="4F4545F274BC4CADA1617E18726B9F18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D0CF8BA9603423C8C5CFBC2F925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B7195-D998-414F-9047-B7431C293DCA}"/>
      </w:docPartPr>
      <w:docPartBody>
        <w:p w:rsidR="00000000" w:rsidRDefault="00D95A2B">
          <w:pPr>
            <w:pStyle w:val="AD0CF8BA9603423C8C5CFBC2F9253EE9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7312BF10A84D5CA2D2F719602E5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E2604-3897-4415-98C6-0C087ACFEFE5}"/>
      </w:docPartPr>
      <w:docPartBody>
        <w:p w:rsidR="00000000" w:rsidRDefault="00D95A2B">
          <w:pPr>
            <w:pStyle w:val="DE7312BF10A84D5CA2D2F719602E5312"/>
          </w:pPr>
          <w:r w:rsidRPr="002E3D9C">
            <w:rPr>
              <w:rStyle w:val="Textodelmarcadordeposicin"/>
            </w:rPr>
            <w:t>Elija un elemento.</w:t>
          </w:r>
        </w:p>
      </w:docPartBody>
    </w:docPart>
    <w:docPart>
      <w:docPartPr>
        <w:name w:val="24680194364349BA8CAD74E331D3C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13562-921A-4BBA-A360-1840EC3B1D73}"/>
      </w:docPartPr>
      <w:docPartBody>
        <w:p w:rsidR="00000000" w:rsidRDefault="00D95A2B">
          <w:pPr>
            <w:pStyle w:val="24680194364349BA8CAD74E331D3CB7E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AC9265C9B75415C9CDFE6BC1CA81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86AFA-1447-41CA-BEBA-3802505A141F}"/>
      </w:docPartPr>
      <w:docPartBody>
        <w:p w:rsidR="00000000" w:rsidRDefault="00D95A2B">
          <w:pPr>
            <w:pStyle w:val="6AC9265C9B75415C9CDFE6BC1CA813D1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48D1A3EB3C14ADF849A606B7A1C8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77397-2C8A-4C96-93FE-EF4951CD5333}"/>
      </w:docPartPr>
      <w:docPartBody>
        <w:p w:rsidR="00000000" w:rsidRDefault="00D95A2B">
          <w:pPr>
            <w:pStyle w:val="E48D1A3EB3C14ADF849A606B7A1C81D4"/>
          </w:pPr>
          <w:r w:rsidRPr="002E3D9C">
            <w:rPr>
              <w:rStyle w:val="Textodelmarcadordeposicin"/>
            </w:rPr>
            <w:t>Elija un elemento.</w:t>
          </w:r>
        </w:p>
      </w:docPartBody>
    </w:docPart>
    <w:docPart>
      <w:docPartPr>
        <w:name w:val="12A89AF3304C43A8825AB8EE4D947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74D5A-E59A-45BE-9740-879D46AE4162}"/>
      </w:docPartPr>
      <w:docPartBody>
        <w:p w:rsidR="00000000" w:rsidRDefault="00D95A2B">
          <w:pPr>
            <w:pStyle w:val="12A89AF3304C43A8825AB8EE4D9470F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30689C2F1834D9682339D73D28E7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20F80-FEBA-432C-9500-655C64DDD837}"/>
      </w:docPartPr>
      <w:docPartBody>
        <w:p w:rsidR="00000000" w:rsidRDefault="00D95A2B">
          <w:pPr>
            <w:pStyle w:val="730689C2F1834D9682339D73D28E7EC6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04A80356894524B9AB17354E1F5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F343-6139-46DC-ADA4-15D6EF8A1972}"/>
      </w:docPartPr>
      <w:docPartBody>
        <w:p w:rsidR="00000000" w:rsidRDefault="00D95A2B">
          <w:pPr>
            <w:pStyle w:val="4304A80356894524B9AB17354E1F55BD"/>
          </w:pPr>
          <w:r w:rsidRPr="002E3D9C">
            <w:rPr>
              <w:rStyle w:val="Textodelmarcadordeposicin"/>
            </w:rPr>
            <w:t>Elija un elemento.</w:t>
          </w:r>
        </w:p>
      </w:docPartBody>
    </w:docPart>
    <w:docPart>
      <w:docPartPr>
        <w:name w:val="23F21BF678784D798F1ED6FA1764F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BE439-A60E-4B50-A457-827A0D03940B}"/>
      </w:docPartPr>
      <w:docPartBody>
        <w:p w:rsidR="00000000" w:rsidRDefault="00D95A2B">
          <w:pPr>
            <w:pStyle w:val="23F21BF678784D798F1ED6FA1764FDE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0F8BE6774674A578FB255DBDC3AC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75A16-DB42-4254-95C8-1AA2D32F9406}"/>
      </w:docPartPr>
      <w:docPartBody>
        <w:p w:rsidR="00000000" w:rsidRDefault="00D95A2B">
          <w:pPr>
            <w:pStyle w:val="70F8BE6774674A578FB255DBDC3AC68E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81EBC8BB4F45529F41A37015D64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337F4-8F79-46EF-9823-E709E48A2C0D}"/>
      </w:docPartPr>
      <w:docPartBody>
        <w:p w:rsidR="00000000" w:rsidRDefault="00D95A2B">
          <w:pPr>
            <w:pStyle w:val="3881EBC8BB4F45529F41A37015D647A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D0A9AB6A82B4388B88DF44583144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E24CB-CB0E-4083-9C70-E7F22216E6CB}"/>
      </w:docPartPr>
      <w:docPartBody>
        <w:p w:rsidR="00000000" w:rsidRDefault="00D95A2B">
          <w:pPr>
            <w:pStyle w:val="ED0A9AB6A82B4388B88DF445831447B3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83A339C97BB472EA7F9FB33C7216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DC908-36D4-483E-8E70-60B6F15EAB9D}"/>
      </w:docPartPr>
      <w:docPartBody>
        <w:p w:rsidR="00000000" w:rsidRDefault="00D95A2B">
          <w:pPr>
            <w:pStyle w:val="083A339C97BB472EA7F9FB33C721633B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4E282C1CE0244969D25B69FAE717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A43F5-3F20-470F-AD1A-CC2B0C938C4C}"/>
      </w:docPartPr>
      <w:docPartBody>
        <w:p w:rsidR="00000000" w:rsidRDefault="00D95A2B">
          <w:pPr>
            <w:pStyle w:val="74E282C1CE0244969D25B69FAE717586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B319373A8A4F2896B8225DEFAB2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BB226-69F3-4418-B34A-AE45264BAA44}"/>
      </w:docPartPr>
      <w:docPartBody>
        <w:p w:rsidR="00000000" w:rsidRDefault="00D95A2B">
          <w:pPr>
            <w:pStyle w:val="67B319373A8A4F2896B8225DEFAB269E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065CAF409EC48618836450B74772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8CB1B-9A57-4ECB-A7E3-69157813B2DA}"/>
      </w:docPartPr>
      <w:docPartBody>
        <w:p w:rsidR="00000000" w:rsidRDefault="00D95A2B">
          <w:pPr>
            <w:pStyle w:val="6065CAF409EC48618836450B74772E57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C7E38A92C314253954C53C2425A0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BF46E-F1C4-4A8A-AE15-4819C705280A}"/>
      </w:docPartPr>
      <w:docPartBody>
        <w:p w:rsidR="00000000" w:rsidRDefault="00D95A2B">
          <w:pPr>
            <w:pStyle w:val="AC7E38A92C314253954C53C2425A0745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BA094A9215F43C4A7DA4F6634470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C974A-09A1-4001-9E8A-83C35CC70427}"/>
      </w:docPartPr>
      <w:docPartBody>
        <w:p w:rsidR="00000000" w:rsidRDefault="00D95A2B">
          <w:pPr>
            <w:pStyle w:val="1BA094A9215F43C4A7DA4F66344707E0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8358ECF5E642C988698489118CC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BE98F-260E-4C8E-A208-DE63F0E0FF85}"/>
      </w:docPartPr>
      <w:docPartBody>
        <w:p w:rsidR="00000000" w:rsidRDefault="00D95A2B">
          <w:pPr>
            <w:pStyle w:val="128358ECF5E642C988698489118CC158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EA6F6C7FB7C453FA88898EE64AD5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E773A-B97B-4302-A7EA-8FBEF7593BA6}"/>
      </w:docPartPr>
      <w:docPartBody>
        <w:p w:rsidR="00000000" w:rsidRDefault="00D95A2B">
          <w:pPr>
            <w:pStyle w:val="CEA6F6C7FB7C453FA88898EE64AD5AF1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C40B0907096459CA07F0D68B73AE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97446-223C-47D7-A46C-DF947730EBEA}"/>
      </w:docPartPr>
      <w:docPartBody>
        <w:p w:rsidR="00000000" w:rsidRDefault="00D95A2B">
          <w:pPr>
            <w:pStyle w:val="4C40B0907096459CA07F0D68B73AE96D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71ECAF96007454FAB3E11CBA2FC9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35BAB-DF01-444B-89C7-8321B7686870}"/>
      </w:docPartPr>
      <w:docPartBody>
        <w:p w:rsidR="00000000" w:rsidRDefault="00D95A2B">
          <w:pPr>
            <w:pStyle w:val="771ECAF96007454FAB3E11CBA2FC9081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4CB91239FC842089288BC0C927DF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9959C-CF15-4EEA-8828-09D2C2206EB5}"/>
      </w:docPartPr>
      <w:docPartBody>
        <w:p w:rsidR="00000000" w:rsidRDefault="00D95A2B">
          <w:pPr>
            <w:pStyle w:val="E4CB91239FC842089288BC0C927DFCE7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442F6CC88C48C79F49AE0D003B7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1030B-A35E-4E25-A392-5783CD79A6ED}"/>
      </w:docPartPr>
      <w:docPartBody>
        <w:p w:rsidR="00000000" w:rsidRDefault="00D95A2B">
          <w:pPr>
            <w:pStyle w:val="49442F6CC88C48C79F49AE0D003B73B0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BCCB2B9A1D34ECF90C3F32D985EA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6C911-3509-48B0-AEE5-59397CA11052}"/>
      </w:docPartPr>
      <w:docPartBody>
        <w:p w:rsidR="00000000" w:rsidRDefault="00D95A2B">
          <w:pPr>
            <w:pStyle w:val="FBCCB2B9A1D34ECF90C3F32D985EA729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CA4892B9EF24E9CA85BA7DA02B4F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22F4B-A801-4CF9-8152-1EB08D6EAB8B}"/>
      </w:docPartPr>
      <w:docPartBody>
        <w:p w:rsidR="00000000" w:rsidRDefault="00D95A2B">
          <w:pPr>
            <w:pStyle w:val="8CA4892B9EF24E9CA85BA7DA02B4F2E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CD41404F5B4966861674E625854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3AE3F-40A0-4B8D-A9D7-E0743742CF5C}"/>
      </w:docPartPr>
      <w:docPartBody>
        <w:p w:rsidR="00000000" w:rsidRDefault="00D95A2B">
          <w:pPr>
            <w:pStyle w:val="26CD41404F5B4966861674E6258544A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885113F84734C5EB989FA32C983A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EAC6-8427-442A-9FBA-A0138ACDA373}"/>
      </w:docPartPr>
      <w:docPartBody>
        <w:p w:rsidR="00000000" w:rsidRDefault="00D95A2B">
          <w:pPr>
            <w:pStyle w:val="C885113F84734C5EB989FA32C983A347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776275E509A4431B6BD77584360E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EBC8C-294F-4DD6-A97F-535D786CA01F}"/>
      </w:docPartPr>
      <w:docPartBody>
        <w:p w:rsidR="00000000" w:rsidRDefault="00D95A2B">
          <w:pPr>
            <w:pStyle w:val="4776275E509A4431B6BD77584360EF45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309706BCC3C4A1182D7A41077CFE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43E6-339C-4E31-8015-7907962F67E2}"/>
      </w:docPartPr>
      <w:docPartBody>
        <w:p w:rsidR="00000000" w:rsidRDefault="00D95A2B">
          <w:pPr>
            <w:pStyle w:val="2309706BCC3C4A1182D7A41077CFE32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743DCC7D934D99A4F7185686B0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7DEB8-6545-4BFC-9267-CC191F706D82}"/>
      </w:docPartPr>
      <w:docPartBody>
        <w:p w:rsidR="00000000" w:rsidRDefault="00D95A2B">
          <w:pPr>
            <w:pStyle w:val="9F743DCC7D934D99A4F7185686B091E9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EE21FA8B1414496B645742B9D5F8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86581-F137-4B69-87A6-EA55C71E81F2}"/>
      </w:docPartPr>
      <w:docPartBody>
        <w:p w:rsidR="00000000" w:rsidRDefault="00D95A2B">
          <w:pPr>
            <w:pStyle w:val="8EE21FA8B1414496B645742B9D5F8D12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348DE8075DA48EEA6720CE263751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7F165-BE74-4637-A1B3-1B0291DC84B8}"/>
      </w:docPartPr>
      <w:docPartBody>
        <w:p w:rsidR="00000000" w:rsidRDefault="00D95A2B">
          <w:pPr>
            <w:pStyle w:val="1348DE8075DA48EEA6720CE26375182B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25809C2197B4450B2E1FAA535AFC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151BB-6A51-4F87-9C5A-4BF2E0FFCA77}"/>
      </w:docPartPr>
      <w:docPartBody>
        <w:p w:rsidR="00000000" w:rsidRDefault="00D95A2B">
          <w:pPr>
            <w:pStyle w:val="425809C2197B4450B2E1FAA535AFC6DF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28E82687CC4C25864534DCA8CC6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971B8-8EBD-4169-88CF-57995649C088}"/>
      </w:docPartPr>
      <w:docPartBody>
        <w:p w:rsidR="00000000" w:rsidRDefault="00D95A2B">
          <w:pPr>
            <w:pStyle w:val="E628E82687CC4C25864534DCA8CC66C0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22082631000471780122AFEC2B25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2CDF2-8EDE-41CD-AA43-797B43EC8A1B}"/>
      </w:docPartPr>
      <w:docPartBody>
        <w:p w:rsidR="00000000" w:rsidRDefault="00D95A2B">
          <w:pPr>
            <w:pStyle w:val="022082631000471780122AFEC2B25879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7896EBE8FEB48CAB1527FB003228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5F34A-A08C-4A99-AD08-3317EB0B7EFE}"/>
      </w:docPartPr>
      <w:docPartBody>
        <w:p w:rsidR="00000000" w:rsidRDefault="00D95A2B">
          <w:pPr>
            <w:pStyle w:val="D7896EBE8FEB48CAB1527FB003228DD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E4F8B9C88D94640B5FDE062B8240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3C9A4-E226-40F7-BE7E-C63EEA22F080}"/>
      </w:docPartPr>
      <w:docPartBody>
        <w:p w:rsidR="00000000" w:rsidRDefault="00D95A2B">
          <w:pPr>
            <w:pStyle w:val="BE4F8B9C88D94640B5FDE062B8240FA8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55BD52041CD450D8ED57E79E8127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63412-C57F-4590-8C12-686B83410B4E}"/>
      </w:docPartPr>
      <w:docPartBody>
        <w:p w:rsidR="00000000" w:rsidRDefault="00D95A2B">
          <w:pPr>
            <w:pStyle w:val="A55BD52041CD450D8ED57E79E8127D4F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F66ED7CB17D4F79B273C054628F5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B4F1-F6D9-4285-AA3E-63799045CF95}"/>
      </w:docPartPr>
      <w:docPartBody>
        <w:p w:rsidR="00000000" w:rsidRDefault="00D95A2B">
          <w:pPr>
            <w:pStyle w:val="AF66ED7CB17D4F79B273C054628F5571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48CEB150734FFE9E05BCEE77D0C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EE9B1-6384-4A4F-805C-D414D0032566}"/>
      </w:docPartPr>
      <w:docPartBody>
        <w:p w:rsidR="00000000" w:rsidRDefault="00D95A2B">
          <w:pPr>
            <w:pStyle w:val="2648CEB150734FFE9E05BCEE77D0CFBC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CC95C32E95438EBD7C04B2BBCD9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9F6A0-CB74-4317-B414-EC7360CDDF5D}"/>
      </w:docPartPr>
      <w:docPartBody>
        <w:p w:rsidR="00000000" w:rsidRDefault="00D95A2B">
          <w:pPr>
            <w:pStyle w:val="89CC95C32E95438EBD7C04B2BBCD9677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72FEDCC165C426C88C4B4C223BAB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C6605-CF98-48A1-B01E-13F40BA34DCA}"/>
      </w:docPartPr>
      <w:docPartBody>
        <w:p w:rsidR="00000000" w:rsidRDefault="00D95A2B">
          <w:pPr>
            <w:pStyle w:val="072FEDCC165C426C88C4B4C223BAB309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393BCB4FDC04C85B575D2BD46795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0531F-B132-4EA0-BB67-66AE1CE27DFA}"/>
      </w:docPartPr>
      <w:docPartBody>
        <w:p w:rsidR="00000000" w:rsidRDefault="00D95A2B">
          <w:pPr>
            <w:pStyle w:val="B393BCB4FDC04C85B575D2BD467958A4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23792D619E2428DB882F7387D437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4D5A7-93A8-4447-8712-E94914747E83}"/>
      </w:docPartPr>
      <w:docPartBody>
        <w:p w:rsidR="00000000" w:rsidRDefault="00D95A2B">
          <w:pPr>
            <w:pStyle w:val="223792D619E2428DB882F7387D43767E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0B8A13535604CD3827C475675A2E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B2C1D-B5D9-4CD8-A921-EA7A67EB9328}"/>
      </w:docPartPr>
      <w:docPartBody>
        <w:p w:rsidR="00000000" w:rsidRDefault="00D95A2B">
          <w:pPr>
            <w:pStyle w:val="60B8A13535604CD3827C475675A2EFA6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B7A70E90D146D2BB98C4881A3F3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67CD0-372C-46A6-B6A1-EA32000170F4}"/>
      </w:docPartPr>
      <w:docPartBody>
        <w:p w:rsidR="00000000" w:rsidRDefault="00D95A2B">
          <w:pPr>
            <w:pStyle w:val="C4B7A70E90D146D2BB98C4881A3F3FF1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0353D9BA3D4048AADAFE77C9E51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722D0-6A07-4E37-94E1-ABF2A6402211}"/>
      </w:docPartPr>
      <w:docPartBody>
        <w:p w:rsidR="00000000" w:rsidRDefault="00D95A2B">
          <w:pPr>
            <w:pStyle w:val="680353D9BA3D4048AADAFE77C9E51880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F3ED636A874BE78AAA538CD0C8C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A0D32-2FF5-470A-ACC5-4D63F151AC00}"/>
      </w:docPartPr>
      <w:docPartBody>
        <w:p w:rsidR="00000000" w:rsidRDefault="00D95A2B">
          <w:pPr>
            <w:pStyle w:val="E3F3ED636A874BE78AAA538CD0C8C51A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1446725AB6A484E88DAEAA0459E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92050-BF36-4C06-8B26-ABE3723C7CE3}"/>
      </w:docPartPr>
      <w:docPartBody>
        <w:p w:rsidR="00000000" w:rsidRDefault="00D95A2B">
          <w:pPr>
            <w:pStyle w:val="51446725AB6A484E88DAEAA0459E01F8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44B33D61F99401C85B45B19F6452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FC8BA-7C32-4C53-92B4-C504046C3E2E}"/>
      </w:docPartPr>
      <w:docPartBody>
        <w:p w:rsidR="00000000" w:rsidRDefault="00D95A2B">
          <w:pPr>
            <w:pStyle w:val="E44B33D61F99401C85B45B19F645270D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A40BBD02E6B4A30AB034B1436254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788A-028C-4514-938B-1A5F805E2BC8}"/>
      </w:docPartPr>
      <w:docPartBody>
        <w:p w:rsidR="00000000" w:rsidRDefault="00D95A2B">
          <w:pPr>
            <w:pStyle w:val="EA40BBD02E6B4A30AB034B1436254882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3E0C666A6B147E2B13CB7A4CF132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D9857-FD88-4C56-82E6-08B1D1B73AEF}"/>
      </w:docPartPr>
      <w:docPartBody>
        <w:p w:rsidR="00000000" w:rsidRDefault="00D95A2B">
          <w:pPr>
            <w:pStyle w:val="B3E0C666A6B147E2B13CB7A4CF1322BA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91926B2D8C446EAD3F2CDD00CE0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655D-8296-4BD9-8910-F875EC553357}"/>
      </w:docPartPr>
      <w:docPartBody>
        <w:p w:rsidR="00000000" w:rsidRDefault="00D95A2B">
          <w:pPr>
            <w:pStyle w:val="8691926B2D8C446EAD3F2CDD00CE0271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A185712B136483FBDBD55588367D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D08C-8F75-493E-9515-50E9C2865233}"/>
      </w:docPartPr>
      <w:docPartBody>
        <w:p w:rsidR="00000000" w:rsidRDefault="00D95A2B">
          <w:pPr>
            <w:pStyle w:val="5A185712B136483FBDBD55588367D24B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10C37362E240C4B69EBCEE59FCD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7C7CE-C7F3-4897-B80D-BF9C2120D36F}"/>
      </w:docPartPr>
      <w:docPartBody>
        <w:p w:rsidR="00000000" w:rsidRDefault="00D95A2B">
          <w:pPr>
            <w:pStyle w:val="A410C37362E240C4B69EBCEE59FCD4CA"/>
          </w:pPr>
          <w:r w:rsidRPr="005C716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Pr>
      <w:color w:val="808080"/>
    </w:rPr>
  </w:style>
  <w:style w:type="paragraph" w:customStyle="1" w:styleId="AA2F71607F59454ABCF3C7AE91E19795">
    <w:name w:val="AA2F71607F59454ABCF3C7AE91E19795"/>
  </w:style>
  <w:style w:type="paragraph" w:customStyle="1" w:styleId="A7D2ACD42DBF4312B3B75F31E9AEFAC2">
    <w:name w:val="A7D2ACD42DBF4312B3B75F31E9AEFAC2"/>
  </w:style>
  <w:style w:type="paragraph" w:customStyle="1" w:styleId="003F49BE277A4F74A600497E1FBA9D9B">
    <w:name w:val="003F49BE277A4F74A600497E1FBA9D9B"/>
  </w:style>
  <w:style w:type="paragraph" w:customStyle="1" w:styleId="3AF7DC4AB0194B488FE4830CED8A9877">
    <w:name w:val="3AF7DC4AB0194B488FE4830CED8A9877"/>
  </w:style>
  <w:style w:type="paragraph" w:customStyle="1" w:styleId="7DBDAE16E05E4E2EAF0C4019806BDAD0">
    <w:name w:val="7DBDAE16E05E4E2EAF0C4019806BDAD0"/>
  </w:style>
  <w:style w:type="paragraph" w:customStyle="1" w:styleId="CBEAA05D2AD140C990967FE760A972A4">
    <w:name w:val="CBEAA05D2AD140C990967FE760A972A4"/>
  </w:style>
  <w:style w:type="paragraph" w:customStyle="1" w:styleId="5328E3FF0133477CBB5B0E383BC1D5C4">
    <w:name w:val="5328E3FF0133477CBB5B0E383BC1D5C4"/>
  </w:style>
  <w:style w:type="paragraph" w:customStyle="1" w:styleId="1AAE48ABC7B8486F93F6FD0AA298D155">
    <w:name w:val="1AAE48ABC7B8486F93F6FD0AA298D155"/>
  </w:style>
  <w:style w:type="paragraph" w:customStyle="1" w:styleId="CAE66E06B8114697BD4CA0B9EAA3138B">
    <w:name w:val="CAE66E06B8114697BD4CA0B9EAA3138B"/>
  </w:style>
  <w:style w:type="paragraph" w:customStyle="1" w:styleId="6E758AEF7DA744EA8D328F150325D3D2">
    <w:name w:val="6E758AEF7DA744EA8D328F150325D3D2"/>
  </w:style>
  <w:style w:type="paragraph" w:customStyle="1" w:styleId="88947484827C427DA7A17F25D903F42C">
    <w:name w:val="88947484827C427DA7A17F25D903F42C"/>
  </w:style>
  <w:style w:type="paragraph" w:customStyle="1" w:styleId="E07060B9E2CF4F3894F1EA6C8650CDBA">
    <w:name w:val="E07060B9E2CF4F3894F1EA6C8650CDBA"/>
  </w:style>
  <w:style w:type="paragraph" w:customStyle="1" w:styleId="56938E6C2FDB41EC90BB3DAC150564EA">
    <w:name w:val="56938E6C2FDB41EC90BB3DAC150564EA"/>
  </w:style>
  <w:style w:type="paragraph" w:customStyle="1" w:styleId="252AA948169341548ECAE25E8FF10797">
    <w:name w:val="252AA948169341548ECAE25E8FF10797"/>
  </w:style>
  <w:style w:type="paragraph" w:customStyle="1" w:styleId="C865D85E3C1F4AC49A8D1CC962F9AAE8">
    <w:name w:val="C865D85E3C1F4AC49A8D1CC962F9AAE8"/>
  </w:style>
  <w:style w:type="paragraph" w:customStyle="1" w:styleId="567C6E6C6C03475C8100F6880DE8C6F3">
    <w:name w:val="567C6E6C6C03475C8100F6880DE8C6F3"/>
  </w:style>
  <w:style w:type="paragraph" w:customStyle="1" w:styleId="18518BC30E3A40C38697D37F1DD07320">
    <w:name w:val="18518BC30E3A40C38697D37F1DD07320"/>
  </w:style>
  <w:style w:type="paragraph" w:customStyle="1" w:styleId="C737232CADC84A3CAF0CAE3E0401CCC5">
    <w:name w:val="C737232CADC84A3CAF0CAE3E0401CCC5"/>
  </w:style>
  <w:style w:type="paragraph" w:customStyle="1" w:styleId="93213930E40D45CB9D136D495D5C126B">
    <w:name w:val="93213930E40D45CB9D136D495D5C126B"/>
  </w:style>
  <w:style w:type="paragraph" w:customStyle="1" w:styleId="4DB6E1684C904F5C9A55C30097EA8B16">
    <w:name w:val="4DB6E1684C904F5C9A55C30097EA8B16"/>
  </w:style>
  <w:style w:type="paragraph" w:customStyle="1" w:styleId="D4647D77D96E4C8E9A7CD057335F2E75">
    <w:name w:val="D4647D77D96E4C8E9A7CD057335F2E75"/>
  </w:style>
  <w:style w:type="paragraph" w:customStyle="1" w:styleId="9D448E0CE8244DA098D8E9621C8107D0">
    <w:name w:val="9D448E0CE8244DA098D8E9621C8107D0"/>
  </w:style>
  <w:style w:type="paragraph" w:customStyle="1" w:styleId="D5E8100C446A43C09E4A4AA3C7C2438C">
    <w:name w:val="D5E8100C446A43C09E4A4AA3C7C2438C"/>
  </w:style>
  <w:style w:type="paragraph" w:customStyle="1" w:styleId="54F26DE15F5A4754B67B6DD0C84CCF95">
    <w:name w:val="54F26DE15F5A4754B67B6DD0C84CCF95"/>
  </w:style>
  <w:style w:type="paragraph" w:customStyle="1" w:styleId="B1DC2F3E531C43E5A226DE11E0FD31A4">
    <w:name w:val="B1DC2F3E531C43E5A226DE11E0FD31A4"/>
  </w:style>
  <w:style w:type="paragraph" w:customStyle="1" w:styleId="0743BF511C1A4162B0BC452765806505">
    <w:name w:val="0743BF511C1A4162B0BC452765806505"/>
  </w:style>
  <w:style w:type="paragraph" w:customStyle="1" w:styleId="EEABDD140ED14B9E9598327A4A5FC395">
    <w:name w:val="EEABDD140ED14B9E9598327A4A5FC395"/>
  </w:style>
  <w:style w:type="paragraph" w:customStyle="1" w:styleId="D24712C184F24BF0B4F440AF7C26FB2F">
    <w:name w:val="D24712C184F24BF0B4F440AF7C26FB2F"/>
  </w:style>
  <w:style w:type="paragraph" w:customStyle="1" w:styleId="D96BD2FF03964BCC830EB56C864FDE5F">
    <w:name w:val="D96BD2FF03964BCC830EB56C864FDE5F"/>
  </w:style>
  <w:style w:type="paragraph" w:customStyle="1" w:styleId="9BCB8019A6574DB8A6A77F1004227CE5">
    <w:name w:val="9BCB8019A6574DB8A6A77F1004227CE5"/>
  </w:style>
  <w:style w:type="paragraph" w:customStyle="1" w:styleId="C405FACFF51648EAADDE34AB6376570C">
    <w:name w:val="C405FACFF51648EAADDE34AB6376570C"/>
  </w:style>
  <w:style w:type="paragraph" w:customStyle="1" w:styleId="014F299D350148169F7CBC30F8803083">
    <w:name w:val="014F299D350148169F7CBC30F8803083"/>
  </w:style>
  <w:style w:type="paragraph" w:customStyle="1" w:styleId="11487ECBCABA4CA899AF89F2F5D065F9">
    <w:name w:val="11487ECBCABA4CA899AF89F2F5D065F9"/>
  </w:style>
  <w:style w:type="paragraph" w:customStyle="1" w:styleId="3D59551774F041B584AD3278C97A9F59">
    <w:name w:val="3D59551774F041B584AD3278C97A9F59"/>
  </w:style>
  <w:style w:type="paragraph" w:customStyle="1" w:styleId="492C3BCAC56D4C5EBC1F333445E83FA4">
    <w:name w:val="492C3BCAC56D4C5EBC1F333445E83FA4"/>
  </w:style>
  <w:style w:type="paragraph" w:customStyle="1" w:styleId="30F8DE09E6B24CE091E5325AB500E45D">
    <w:name w:val="30F8DE09E6B24CE091E5325AB500E45D"/>
  </w:style>
  <w:style w:type="paragraph" w:customStyle="1" w:styleId="A8E2B3187E8246E0A9BB2365B8F24309">
    <w:name w:val="A8E2B3187E8246E0A9BB2365B8F24309"/>
  </w:style>
  <w:style w:type="paragraph" w:customStyle="1" w:styleId="213041965B88417CBB1377F5F1185FFC">
    <w:name w:val="213041965B88417CBB1377F5F1185FFC"/>
  </w:style>
  <w:style w:type="paragraph" w:customStyle="1" w:styleId="0A465D97C6034D1FB91FEB67B3580823">
    <w:name w:val="0A465D97C6034D1FB91FEB67B3580823"/>
  </w:style>
  <w:style w:type="paragraph" w:customStyle="1" w:styleId="AC04B30592AD4269903A1D79A702D60C">
    <w:name w:val="AC04B30592AD4269903A1D79A702D60C"/>
  </w:style>
  <w:style w:type="paragraph" w:customStyle="1" w:styleId="1B43FC38CA8A454680B779B4B2EF3EBE">
    <w:name w:val="1B43FC38CA8A454680B779B4B2EF3EBE"/>
  </w:style>
  <w:style w:type="paragraph" w:customStyle="1" w:styleId="A7A1E6448568471898C5C9AEC3EA806E">
    <w:name w:val="A7A1E6448568471898C5C9AEC3EA806E"/>
  </w:style>
  <w:style w:type="paragraph" w:customStyle="1" w:styleId="55562D734364425AA13B8FA4B9A2C92A">
    <w:name w:val="55562D734364425AA13B8FA4B9A2C92A"/>
  </w:style>
  <w:style w:type="paragraph" w:customStyle="1" w:styleId="E35281695C0D4BC38B8FB0EBED445751">
    <w:name w:val="E35281695C0D4BC38B8FB0EBED445751"/>
  </w:style>
  <w:style w:type="paragraph" w:customStyle="1" w:styleId="BB70950BFEC14384B44316F670A6E864">
    <w:name w:val="BB70950BFEC14384B44316F670A6E864"/>
  </w:style>
  <w:style w:type="paragraph" w:customStyle="1" w:styleId="95EAD18F63424D26BB8AF7D32C60C6AD">
    <w:name w:val="95EAD18F63424D26BB8AF7D32C60C6AD"/>
  </w:style>
  <w:style w:type="paragraph" w:customStyle="1" w:styleId="9FEE47EDB2F1461EB45BF8E11B76840B">
    <w:name w:val="9FEE47EDB2F1461EB45BF8E11B76840B"/>
  </w:style>
  <w:style w:type="paragraph" w:customStyle="1" w:styleId="B3C05D491A9C48DCBF45B6BA6D76D8BC">
    <w:name w:val="B3C05D491A9C48DCBF45B6BA6D76D8BC"/>
  </w:style>
  <w:style w:type="paragraph" w:customStyle="1" w:styleId="AC3E7042668D495DB6323CD3BC87A046">
    <w:name w:val="AC3E7042668D495DB6323CD3BC87A046"/>
  </w:style>
  <w:style w:type="paragraph" w:customStyle="1" w:styleId="3028AF2A017A4E45846416D1D30EF2D7">
    <w:name w:val="3028AF2A017A4E45846416D1D30EF2D7"/>
  </w:style>
  <w:style w:type="paragraph" w:customStyle="1" w:styleId="382AE754634B4F4FB803644D188E4B01">
    <w:name w:val="382AE754634B4F4FB803644D188E4B01"/>
  </w:style>
  <w:style w:type="paragraph" w:customStyle="1" w:styleId="9D56F86F36EC48EFB12B7C93C3DB7360">
    <w:name w:val="9D56F86F36EC48EFB12B7C93C3DB7360"/>
  </w:style>
  <w:style w:type="paragraph" w:customStyle="1" w:styleId="2E53FB836AAA417BB3055B006628AB0F">
    <w:name w:val="2E53FB836AAA417BB3055B006628AB0F"/>
  </w:style>
  <w:style w:type="paragraph" w:customStyle="1" w:styleId="D5CE1B6896C9468DBB485B148162875B">
    <w:name w:val="D5CE1B6896C9468DBB485B148162875B"/>
  </w:style>
  <w:style w:type="paragraph" w:customStyle="1" w:styleId="45C94AE030B64A8BBD1CD8832C44E29D">
    <w:name w:val="45C94AE030B64A8BBD1CD8832C44E29D"/>
  </w:style>
  <w:style w:type="paragraph" w:customStyle="1" w:styleId="9606A45AE22F4B258D24E08EADD0E5DF">
    <w:name w:val="9606A45AE22F4B258D24E08EADD0E5DF"/>
  </w:style>
  <w:style w:type="paragraph" w:customStyle="1" w:styleId="B851303A7ECB49F6B6F1A6D87666B517">
    <w:name w:val="B851303A7ECB49F6B6F1A6D87666B517"/>
  </w:style>
  <w:style w:type="paragraph" w:customStyle="1" w:styleId="BD9045A14F3E42D4AC5BF6C99210C65D">
    <w:name w:val="BD9045A14F3E42D4AC5BF6C99210C65D"/>
  </w:style>
  <w:style w:type="paragraph" w:customStyle="1" w:styleId="DCCA5D596C5149CE98DB6DB8C21C1426">
    <w:name w:val="DCCA5D596C5149CE98DB6DB8C21C1426"/>
  </w:style>
  <w:style w:type="paragraph" w:customStyle="1" w:styleId="AEE7942438AB4457923A68605A463DFD">
    <w:name w:val="AEE7942438AB4457923A68605A463DFD"/>
  </w:style>
  <w:style w:type="paragraph" w:customStyle="1" w:styleId="D45F7E37BA54407FA1EA2201FE217369">
    <w:name w:val="D45F7E37BA54407FA1EA2201FE217369"/>
  </w:style>
  <w:style w:type="paragraph" w:customStyle="1" w:styleId="61D87C55867A4DF9B4E14C3E2E1D7743">
    <w:name w:val="61D87C55867A4DF9B4E14C3E2E1D7743"/>
  </w:style>
  <w:style w:type="paragraph" w:customStyle="1" w:styleId="DEE2099EF09B420DA95367CA3696C242">
    <w:name w:val="DEE2099EF09B420DA95367CA3696C242"/>
  </w:style>
  <w:style w:type="paragraph" w:customStyle="1" w:styleId="AAFB6BF5DC9B4E5392047DB1708EDF6C">
    <w:name w:val="AAFB6BF5DC9B4E5392047DB1708EDF6C"/>
  </w:style>
  <w:style w:type="paragraph" w:customStyle="1" w:styleId="3B7FBF8DFEA6460F9D6A40E76F549D9E">
    <w:name w:val="3B7FBF8DFEA6460F9D6A40E76F549D9E"/>
  </w:style>
  <w:style w:type="paragraph" w:customStyle="1" w:styleId="556C45C24D1743E1B7C4D1653FAA6DDE">
    <w:name w:val="556C45C24D1743E1B7C4D1653FAA6DDE"/>
  </w:style>
  <w:style w:type="paragraph" w:customStyle="1" w:styleId="C05E80EA74394AED86CB986A6EC3F7D6">
    <w:name w:val="C05E80EA74394AED86CB986A6EC3F7D6"/>
  </w:style>
  <w:style w:type="paragraph" w:customStyle="1" w:styleId="2E72D2E8559341F6A2B9082EEC43AF55">
    <w:name w:val="2E72D2E8559341F6A2B9082EEC43AF55"/>
  </w:style>
  <w:style w:type="paragraph" w:customStyle="1" w:styleId="ABA017EB7B2544F4AD5AEDB78766160A">
    <w:name w:val="ABA017EB7B2544F4AD5AEDB78766160A"/>
  </w:style>
  <w:style w:type="paragraph" w:customStyle="1" w:styleId="185ED7692A7A43CB93C506D6107D4E40">
    <w:name w:val="185ED7692A7A43CB93C506D6107D4E40"/>
  </w:style>
  <w:style w:type="paragraph" w:customStyle="1" w:styleId="C3DB639F5A3D41E39B320C97DBF84C03">
    <w:name w:val="C3DB639F5A3D41E39B320C97DBF84C03"/>
  </w:style>
  <w:style w:type="paragraph" w:customStyle="1" w:styleId="4F4545F274BC4CADA1617E18726B9F18">
    <w:name w:val="4F4545F274BC4CADA1617E18726B9F18"/>
  </w:style>
  <w:style w:type="paragraph" w:customStyle="1" w:styleId="AD0CF8BA9603423C8C5CFBC2F9253EE9">
    <w:name w:val="AD0CF8BA9603423C8C5CFBC2F9253EE9"/>
  </w:style>
  <w:style w:type="paragraph" w:customStyle="1" w:styleId="DE7312BF10A84D5CA2D2F719602E5312">
    <w:name w:val="DE7312BF10A84D5CA2D2F719602E5312"/>
  </w:style>
  <w:style w:type="paragraph" w:customStyle="1" w:styleId="24680194364349BA8CAD74E331D3CB7E">
    <w:name w:val="24680194364349BA8CAD74E331D3CB7E"/>
  </w:style>
  <w:style w:type="paragraph" w:customStyle="1" w:styleId="6AC9265C9B75415C9CDFE6BC1CA813D1">
    <w:name w:val="6AC9265C9B75415C9CDFE6BC1CA813D1"/>
  </w:style>
  <w:style w:type="paragraph" w:customStyle="1" w:styleId="E48D1A3EB3C14ADF849A606B7A1C81D4">
    <w:name w:val="E48D1A3EB3C14ADF849A606B7A1C81D4"/>
  </w:style>
  <w:style w:type="paragraph" w:customStyle="1" w:styleId="12A89AF3304C43A8825AB8EE4D9470F4">
    <w:name w:val="12A89AF3304C43A8825AB8EE4D9470F4"/>
  </w:style>
  <w:style w:type="paragraph" w:customStyle="1" w:styleId="730689C2F1834D9682339D73D28E7EC6">
    <w:name w:val="730689C2F1834D9682339D73D28E7EC6"/>
  </w:style>
  <w:style w:type="paragraph" w:customStyle="1" w:styleId="4304A80356894524B9AB17354E1F55BD">
    <w:name w:val="4304A80356894524B9AB17354E1F55BD"/>
  </w:style>
  <w:style w:type="paragraph" w:customStyle="1" w:styleId="23F21BF678784D798F1ED6FA1764FDEC">
    <w:name w:val="23F21BF678784D798F1ED6FA1764FDEC"/>
  </w:style>
  <w:style w:type="paragraph" w:customStyle="1" w:styleId="70F8BE6774674A578FB255DBDC3AC68E">
    <w:name w:val="70F8BE6774674A578FB255DBDC3AC68E"/>
  </w:style>
  <w:style w:type="paragraph" w:customStyle="1" w:styleId="3881EBC8BB4F45529F41A37015D647A4">
    <w:name w:val="3881EBC8BB4F45529F41A37015D647A4"/>
  </w:style>
  <w:style w:type="paragraph" w:customStyle="1" w:styleId="ED0A9AB6A82B4388B88DF445831447B3">
    <w:name w:val="ED0A9AB6A82B4388B88DF445831447B3"/>
  </w:style>
  <w:style w:type="paragraph" w:customStyle="1" w:styleId="083A339C97BB472EA7F9FB33C721633B">
    <w:name w:val="083A339C97BB472EA7F9FB33C721633B"/>
  </w:style>
  <w:style w:type="paragraph" w:customStyle="1" w:styleId="74E282C1CE0244969D25B69FAE717586">
    <w:name w:val="74E282C1CE0244969D25B69FAE717586"/>
  </w:style>
  <w:style w:type="paragraph" w:customStyle="1" w:styleId="67B319373A8A4F2896B8225DEFAB269E">
    <w:name w:val="67B319373A8A4F2896B8225DEFAB269E"/>
  </w:style>
  <w:style w:type="paragraph" w:customStyle="1" w:styleId="6065CAF409EC48618836450B74772E57">
    <w:name w:val="6065CAF409EC48618836450B74772E57"/>
  </w:style>
  <w:style w:type="paragraph" w:customStyle="1" w:styleId="AC7E38A92C314253954C53C2425A0745">
    <w:name w:val="AC7E38A92C314253954C53C2425A0745"/>
  </w:style>
  <w:style w:type="paragraph" w:customStyle="1" w:styleId="1BA094A9215F43C4A7DA4F66344707E0">
    <w:name w:val="1BA094A9215F43C4A7DA4F66344707E0"/>
  </w:style>
  <w:style w:type="paragraph" w:customStyle="1" w:styleId="128358ECF5E642C988698489118CC158">
    <w:name w:val="128358ECF5E642C988698489118CC158"/>
  </w:style>
  <w:style w:type="paragraph" w:customStyle="1" w:styleId="CEA6F6C7FB7C453FA88898EE64AD5AF1">
    <w:name w:val="CEA6F6C7FB7C453FA88898EE64AD5AF1"/>
  </w:style>
  <w:style w:type="paragraph" w:customStyle="1" w:styleId="4C40B0907096459CA07F0D68B73AE96D">
    <w:name w:val="4C40B0907096459CA07F0D68B73AE96D"/>
  </w:style>
  <w:style w:type="paragraph" w:customStyle="1" w:styleId="771ECAF96007454FAB3E11CBA2FC9081">
    <w:name w:val="771ECAF96007454FAB3E11CBA2FC9081"/>
  </w:style>
  <w:style w:type="paragraph" w:customStyle="1" w:styleId="E4CB91239FC842089288BC0C927DFCE7">
    <w:name w:val="E4CB91239FC842089288BC0C927DFCE7"/>
  </w:style>
  <w:style w:type="paragraph" w:customStyle="1" w:styleId="49442F6CC88C48C79F49AE0D003B73B0">
    <w:name w:val="49442F6CC88C48C79F49AE0D003B73B0"/>
  </w:style>
  <w:style w:type="paragraph" w:customStyle="1" w:styleId="FBCCB2B9A1D34ECF90C3F32D985EA729">
    <w:name w:val="FBCCB2B9A1D34ECF90C3F32D985EA729"/>
  </w:style>
  <w:style w:type="paragraph" w:customStyle="1" w:styleId="8CA4892B9EF24E9CA85BA7DA02B4F2EC">
    <w:name w:val="8CA4892B9EF24E9CA85BA7DA02B4F2EC"/>
  </w:style>
  <w:style w:type="paragraph" w:customStyle="1" w:styleId="26CD41404F5B4966861674E6258544A4">
    <w:name w:val="26CD41404F5B4966861674E6258544A4"/>
  </w:style>
  <w:style w:type="paragraph" w:customStyle="1" w:styleId="C885113F84734C5EB989FA32C983A347">
    <w:name w:val="C885113F84734C5EB989FA32C983A347"/>
  </w:style>
  <w:style w:type="paragraph" w:customStyle="1" w:styleId="4776275E509A4431B6BD77584360EF45">
    <w:name w:val="4776275E509A4431B6BD77584360EF45"/>
  </w:style>
  <w:style w:type="paragraph" w:customStyle="1" w:styleId="2309706BCC3C4A1182D7A41077CFE324">
    <w:name w:val="2309706BCC3C4A1182D7A41077CFE324"/>
  </w:style>
  <w:style w:type="paragraph" w:customStyle="1" w:styleId="9F743DCC7D934D99A4F7185686B091E9">
    <w:name w:val="9F743DCC7D934D99A4F7185686B091E9"/>
  </w:style>
  <w:style w:type="paragraph" w:customStyle="1" w:styleId="8EE21FA8B1414496B645742B9D5F8D12">
    <w:name w:val="8EE21FA8B1414496B645742B9D5F8D12"/>
  </w:style>
  <w:style w:type="paragraph" w:customStyle="1" w:styleId="1348DE8075DA48EEA6720CE26375182B">
    <w:name w:val="1348DE8075DA48EEA6720CE26375182B"/>
  </w:style>
  <w:style w:type="paragraph" w:customStyle="1" w:styleId="425809C2197B4450B2E1FAA535AFC6DF">
    <w:name w:val="425809C2197B4450B2E1FAA535AFC6DF"/>
  </w:style>
  <w:style w:type="paragraph" w:customStyle="1" w:styleId="E628E82687CC4C25864534DCA8CC66C0">
    <w:name w:val="E628E82687CC4C25864534DCA8CC66C0"/>
  </w:style>
  <w:style w:type="paragraph" w:customStyle="1" w:styleId="022082631000471780122AFEC2B25879">
    <w:name w:val="022082631000471780122AFEC2B25879"/>
  </w:style>
  <w:style w:type="paragraph" w:customStyle="1" w:styleId="D7896EBE8FEB48CAB1527FB003228DD4">
    <w:name w:val="D7896EBE8FEB48CAB1527FB003228DD4"/>
  </w:style>
  <w:style w:type="paragraph" w:customStyle="1" w:styleId="BE4F8B9C88D94640B5FDE062B8240FA8">
    <w:name w:val="BE4F8B9C88D94640B5FDE062B8240FA8"/>
  </w:style>
  <w:style w:type="paragraph" w:customStyle="1" w:styleId="A55BD52041CD450D8ED57E79E8127D4F">
    <w:name w:val="A55BD52041CD450D8ED57E79E8127D4F"/>
  </w:style>
  <w:style w:type="paragraph" w:customStyle="1" w:styleId="AF66ED7CB17D4F79B273C054628F5571">
    <w:name w:val="AF66ED7CB17D4F79B273C054628F5571"/>
  </w:style>
  <w:style w:type="paragraph" w:customStyle="1" w:styleId="2648CEB150734FFE9E05BCEE77D0CFBC">
    <w:name w:val="2648CEB150734FFE9E05BCEE77D0CFBC"/>
  </w:style>
  <w:style w:type="paragraph" w:customStyle="1" w:styleId="89CC95C32E95438EBD7C04B2BBCD9677">
    <w:name w:val="89CC95C32E95438EBD7C04B2BBCD9677"/>
  </w:style>
  <w:style w:type="paragraph" w:customStyle="1" w:styleId="072FEDCC165C426C88C4B4C223BAB309">
    <w:name w:val="072FEDCC165C426C88C4B4C223BAB309"/>
  </w:style>
  <w:style w:type="paragraph" w:customStyle="1" w:styleId="B393BCB4FDC04C85B575D2BD467958A4">
    <w:name w:val="B393BCB4FDC04C85B575D2BD467958A4"/>
  </w:style>
  <w:style w:type="paragraph" w:customStyle="1" w:styleId="223792D619E2428DB882F7387D43767E">
    <w:name w:val="223792D619E2428DB882F7387D43767E"/>
  </w:style>
  <w:style w:type="paragraph" w:customStyle="1" w:styleId="60B8A13535604CD3827C475675A2EFA6">
    <w:name w:val="60B8A13535604CD3827C475675A2EFA6"/>
  </w:style>
  <w:style w:type="paragraph" w:customStyle="1" w:styleId="C4B7A70E90D146D2BB98C4881A3F3FF1">
    <w:name w:val="C4B7A70E90D146D2BB98C4881A3F3FF1"/>
  </w:style>
  <w:style w:type="paragraph" w:customStyle="1" w:styleId="680353D9BA3D4048AADAFE77C9E51880">
    <w:name w:val="680353D9BA3D4048AADAFE77C9E51880"/>
  </w:style>
  <w:style w:type="paragraph" w:customStyle="1" w:styleId="E3F3ED636A874BE78AAA538CD0C8C51A">
    <w:name w:val="E3F3ED636A874BE78AAA538CD0C8C51A"/>
  </w:style>
  <w:style w:type="paragraph" w:customStyle="1" w:styleId="51446725AB6A484E88DAEAA0459E01F8">
    <w:name w:val="51446725AB6A484E88DAEAA0459E01F8"/>
  </w:style>
  <w:style w:type="paragraph" w:customStyle="1" w:styleId="E44B33D61F99401C85B45B19F645270D">
    <w:name w:val="E44B33D61F99401C85B45B19F645270D"/>
  </w:style>
  <w:style w:type="paragraph" w:customStyle="1" w:styleId="EA40BBD02E6B4A30AB034B1436254882">
    <w:name w:val="EA40BBD02E6B4A30AB034B1436254882"/>
  </w:style>
  <w:style w:type="paragraph" w:customStyle="1" w:styleId="B3E0C666A6B147E2B13CB7A4CF1322BA">
    <w:name w:val="B3E0C666A6B147E2B13CB7A4CF1322BA"/>
  </w:style>
  <w:style w:type="paragraph" w:customStyle="1" w:styleId="8691926B2D8C446EAD3F2CDD00CE0271">
    <w:name w:val="8691926B2D8C446EAD3F2CDD00CE0271"/>
  </w:style>
  <w:style w:type="paragraph" w:customStyle="1" w:styleId="5A185712B136483FBDBD55588367D24B">
    <w:name w:val="5A185712B136483FBDBD55588367D24B"/>
  </w:style>
  <w:style w:type="paragraph" w:customStyle="1" w:styleId="A410C37362E240C4B69EBCEE59FCD4CA">
    <w:name w:val="A410C37362E240C4B69EBCEE59FCD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memoria_practica_T4_nueva</Template>
  <TotalTime>1</TotalTime>
  <Pages>10</Pages>
  <Words>1559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equiros</dc:creator>
  <cp:keywords/>
  <dc:description/>
  <cp:lastModifiedBy>ELIA MARÍA  QUIRÓS ROSADO</cp:lastModifiedBy>
  <cp:revision>2</cp:revision>
  <dcterms:created xsi:type="dcterms:W3CDTF">2023-02-25T11:18:00Z</dcterms:created>
  <dcterms:modified xsi:type="dcterms:W3CDTF">2023-02-25T11:18:00Z</dcterms:modified>
</cp:coreProperties>
</file>